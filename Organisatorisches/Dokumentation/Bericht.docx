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7F8E8" w14:textId="4A657E69" w:rsidR="00EF4CE9" w:rsidRDefault="00ED590B" w:rsidP="00ED590B">
      <w:pPr>
        <w:pStyle w:val="berschrift1"/>
      </w:pPr>
      <w:r w:rsidRPr="00ED590B">
        <w:t xml:space="preserve">Abschlussbericht zur Gruppenarbeit </w:t>
      </w:r>
      <w:r w:rsidR="00364299">
        <w:t>HoloLens</w:t>
      </w:r>
      <w:r>
        <w:t>-</w:t>
      </w:r>
      <w:r w:rsidRPr="00ED590B">
        <w:t>Tour</w:t>
      </w:r>
    </w:p>
    <w:p w14:paraId="22F4B0A2" w14:textId="1BF28721" w:rsidR="00ED590B" w:rsidRDefault="00ED590B" w:rsidP="00ED590B"/>
    <w:p w14:paraId="4236C79E" w14:textId="3727147E" w:rsidR="00D41AD4" w:rsidRDefault="00D41AD4" w:rsidP="00D41AD4">
      <w:pPr>
        <w:pStyle w:val="berschrift2"/>
      </w:pPr>
      <w:r>
        <w:t>Abstract</w:t>
      </w:r>
    </w:p>
    <w:p w14:paraId="15C04DD7" w14:textId="0D9F1641" w:rsidR="00D41AD4" w:rsidRDefault="00D41AD4" w:rsidP="00D41AD4">
      <w:r>
        <w:t xml:space="preserve">Unsere Gruppenarbeit begann mit dem Ziel, für die </w:t>
      </w:r>
      <w:r w:rsidR="00364299">
        <w:t>HoloLens</w:t>
      </w:r>
      <w:r>
        <w:t xml:space="preserve"> ein Framework zu programmieren, welches es ermöglichen sollte, eine geführte Tour mittels Bilderkennung zu implementieren. </w:t>
      </w:r>
    </w:p>
    <w:p w14:paraId="5826C22E" w14:textId="28372FD1" w:rsidR="00D41AD4" w:rsidRDefault="00D41AD4" w:rsidP="00D41AD4">
      <w:r>
        <w:t>In diesem Bericht fassen wir unsere Ergebnisse zusammen, beleuchten welche Probleme und Schwierigkeiten auftraten und welche Lösung wir für diese fanden.</w:t>
      </w:r>
    </w:p>
    <w:p w14:paraId="3E99946B" w14:textId="76BE5A15" w:rsidR="00D41AD4" w:rsidRDefault="00D41AD4" w:rsidP="00D41AD4">
      <w:r>
        <w:t>Der Ablauf unserer Arbeit lässt sich folgendermassen zusammenfassen: Zuerst haben wir die nötige Programmierumgebung installiert, die Ziele konkretisiert und einen Plan erstellt. Als zweites haben wir Recherche betrieben, welche Bibliotheken/Tools bereits vorhanden waren und welche davon für unseren Use-Case in Frage kamen. Als dritten Schritt haben wir unser für das Actor-Modell entschieden und eine entsprechende Framework-Struktur entworfen. Im letzten Schritt haben wir unser Framework implementiert.</w:t>
      </w:r>
    </w:p>
    <w:p w14:paraId="7F92D44E" w14:textId="030FB5C9" w:rsidR="002B251D" w:rsidRDefault="002B251D" w:rsidP="007D781C">
      <w:pPr>
        <w:pStyle w:val="berschrift2"/>
      </w:pPr>
      <w:r>
        <w:t>Use Case</w:t>
      </w:r>
    </w:p>
    <w:p w14:paraId="140CFC0E" w14:textId="4082C279" w:rsidR="00312E43" w:rsidRDefault="00D00F9D" w:rsidP="002B251D">
      <w:r w:rsidRPr="00D00F9D">
        <w:t xml:space="preserve">Die Idee </w:t>
      </w:r>
      <w:r>
        <w:t xml:space="preserve">war eine Applikation zu kreieren, die auf der </w:t>
      </w:r>
      <w:r w:rsidR="00364299">
        <w:t>HoloLens</w:t>
      </w:r>
      <w:r>
        <w:t xml:space="preserve"> läuft. Dabei sollte es gelingen, mit der AR - Unterstützung der </w:t>
      </w:r>
      <w:r w:rsidR="00364299">
        <w:t>HoloLens</w:t>
      </w:r>
      <w:r w:rsidRPr="00D00F9D">
        <w:t xml:space="preserve"> eine «</w:t>
      </w:r>
      <w:proofErr w:type="spellStart"/>
      <w:r w:rsidRPr="00D00F9D">
        <w:t>Guided</w:t>
      </w:r>
      <w:proofErr w:type="spellEnd"/>
      <w:r w:rsidRPr="00D00F9D">
        <w:t xml:space="preserve"> Tour </w:t>
      </w:r>
      <w:proofErr w:type="spellStart"/>
      <w:r w:rsidRPr="00D00F9D">
        <w:t>through</w:t>
      </w:r>
      <w:proofErr w:type="spellEnd"/>
      <w:r w:rsidRPr="00D00F9D">
        <w:t xml:space="preserve"> SCS» zu</w:t>
      </w:r>
      <w:r>
        <w:t xml:space="preserve"> erleben</w:t>
      </w:r>
      <w:r w:rsidRPr="00D00F9D">
        <w:t xml:space="preserve">. </w:t>
      </w:r>
      <w:r w:rsidR="00312E43">
        <w:t xml:space="preserve">Dabei werden reale, ausgedruckte </w:t>
      </w:r>
      <w:proofErr w:type="spellStart"/>
      <w:r w:rsidR="00312E43">
        <w:t>Aruco</w:t>
      </w:r>
      <w:proofErr w:type="spellEnd"/>
      <w:r w:rsidR="00312E43">
        <w:t xml:space="preserve"> Code Marker in den Räumlichkeiten der SCS an spezifischen Orten platziert. Der User sollte dann</w:t>
      </w:r>
      <w:r w:rsidR="00D64FDB">
        <w:t xml:space="preserve"> mit der </w:t>
      </w:r>
      <w:r w:rsidR="00364299">
        <w:t>HoloLens</w:t>
      </w:r>
      <w:r w:rsidR="00D64FDB">
        <w:t xml:space="preserve"> auf dem Kopf</w:t>
      </w:r>
      <w:r w:rsidR="00312E43">
        <w:t xml:space="preserve"> </w:t>
      </w:r>
      <w:r w:rsidR="00D64FDB">
        <w:t xml:space="preserve">herumspazieren und jedes </w:t>
      </w:r>
      <w:r w:rsidR="009A7017">
        <w:t>Mal,</w:t>
      </w:r>
      <w:r w:rsidR="00D64FDB">
        <w:t xml:space="preserve"> wenn ein Marker im Blickfeld der </w:t>
      </w:r>
      <w:r w:rsidR="00364299">
        <w:t>HoloLens</w:t>
      </w:r>
      <w:r w:rsidR="00D64FDB">
        <w:t xml:space="preserve"> auftaucht, sollte eine </w:t>
      </w:r>
      <w:r w:rsidR="009A7017">
        <w:t xml:space="preserve">von den Entwicklern </w:t>
      </w:r>
      <w:r w:rsidR="00D64FDB">
        <w:t xml:space="preserve">definierte Aktion eintreten. Dies könnte z.B. beim </w:t>
      </w:r>
      <w:r w:rsidR="009A7017">
        <w:t>Firmene</w:t>
      </w:r>
      <w:r w:rsidR="00D64FDB">
        <w:t xml:space="preserve">ingang ein </w:t>
      </w:r>
      <w:r w:rsidR="009A7017">
        <w:t xml:space="preserve">Pop – Up </w:t>
      </w:r>
      <w:r w:rsidR="00D64FDB">
        <w:t xml:space="preserve">Begrüssungsvideo von Herrn </w:t>
      </w:r>
      <w:proofErr w:type="spellStart"/>
      <w:r w:rsidR="00D64FDB">
        <w:t>Gunzinger</w:t>
      </w:r>
      <w:proofErr w:type="spellEnd"/>
      <w:r w:rsidR="009A7017">
        <w:t xml:space="preserve"> sein.</w:t>
      </w:r>
      <w:r w:rsidR="00954181">
        <w:t xml:space="preserve"> Ein mögliches Szenario von solch einer «</w:t>
      </w:r>
      <w:proofErr w:type="spellStart"/>
      <w:r w:rsidR="00954181">
        <w:t>Guided</w:t>
      </w:r>
      <w:proofErr w:type="spellEnd"/>
      <w:r w:rsidR="00954181">
        <w:t xml:space="preserve"> Tour </w:t>
      </w:r>
      <w:proofErr w:type="spellStart"/>
      <w:r w:rsidR="00954181">
        <w:t>through</w:t>
      </w:r>
      <w:proofErr w:type="spellEnd"/>
      <w:r w:rsidR="00954181">
        <w:t xml:space="preserve"> SCS» könnte wie folgt aussehen:</w:t>
      </w:r>
    </w:p>
    <w:p w14:paraId="487F01E4" w14:textId="7C64E6D9" w:rsidR="009E5D05" w:rsidRDefault="004955C2" w:rsidP="009E5D05">
      <w:pPr>
        <w:pStyle w:val="Listenabsatz"/>
        <w:numPr>
          <w:ilvl w:val="0"/>
          <w:numId w:val="2"/>
        </w:numPr>
      </w:pPr>
      <w:r>
        <w:t xml:space="preserve">Ein </w:t>
      </w:r>
      <w:r w:rsidR="009E5D05">
        <w:t xml:space="preserve">Kunde steht im Eingangsbereich und meldet sich bei der Rezeption. Diese empfängt ihn herzlich und </w:t>
      </w:r>
      <w:r w:rsidR="009E5D05">
        <w:t>übergibt</w:t>
      </w:r>
      <w:r w:rsidR="009E5D05">
        <w:t xml:space="preserve"> ihm die </w:t>
      </w:r>
      <w:r w:rsidR="00364299">
        <w:t>HoloLens</w:t>
      </w:r>
      <w:r w:rsidR="009E5D05">
        <w:t xml:space="preserve"> mit der Bitte si</w:t>
      </w:r>
      <w:r>
        <w:t>ch diese</w:t>
      </w:r>
      <w:r w:rsidR="009E5D05">
        <w:t xml:space="preserve"> doch aufzusetzen.</w:t>
      </w:r>
    </w:p>
    <w:p w14:paraId="4B78712D" w14:textId="7DB2A527" w:rsidR="009E5D05" w:rsidRDefault="009E5D05" w:rsidP="009E5D05">
      <w:pPr>
        <w:pStyle w:val="Listenabsatz"/>
        <w:numPr>
          <w:ilvl w:val="0"/>
          <w:numId w:val="2"/>
        </w:numPr>
      </w:pPr>
      <w:r>
        <w:t xml:space="preserve">Sobald der Kunde die </w:t>
      </w:r>
      <w:r w:rsidR="00364299">
        <w:t>HoloLens</w:t>
      </w:r>
      <w:r>
        <w:t xml:space="preserve"> auf dem Kopf sitzend hat, sollte die App bereits laufen.</w:t>
      </w:r>
    </w:p>
    <w:p w14:paraId="669AB405" w14:textId="19B7439B" w:rsidR="009E5D05" w:rsidRDefault="009E5D05" w:rsidP="009E5D05">
      <w:pPr>
        <w:pStyle w:val="Listenabsatz"/>
        <w:numPr>
          <w:ilvl w:val="0"/>
          <w:numId w:val="2"/>
        </w:numPr>
      </w:pPr>
      <w:r>
        <w:t>Als erstes soll ein kleines Tutorial für die Gestensteuerung laufen</w:t>
      </w:r>
      <w:r w:rsidR="00E41B12">
        <w:t xml:space="preserve">. </w:t>
      </w:r>
      <w:r>
        <w:t>Danach soll ein kurzes Infovideo folgen, dass den nachstehenden Ablauf kurz erläutert.</w:t>
      </w:r>
    </w:p>
    <w:p w14:paraId="57F91A80" w14:textId="6EBD0E31" w:rsidR="009E5D05" w:rsidRDefault="009E5D05" w:rsidP="009E5D05">
      <w:pPr>
        <w:pStyle w:val="Listenabsatz"/>
        <w:numPr>
          <w:ilvl w:val="0"/>
          <w:numId w:val="2"/>
        </w:numPr>
      </w:pPr>
      <w:r>
        <w:t>Danach sollte eine warmherzige Willkommensrede vo</w:t>
      </w:r>
      <w:r w:rsidR="00A448D3">
        <w:t>n</w:t>
      </w:r>
      <w:r>
        <w:t xml:space="preserve"> </w:t>
      </w:r>
      <w:r w:rsidR="006923CF">
        <w:t>Herr</w:t>
      </w:r>
      <w:r w:rsidR="00A448D3">
        <w:t>n</w:t>
      </w:r>
      <w:r w:rsidR="006923CF">
        <w:t xml:space="preserve"> </w:t>
      </w:r>
      <w:proofErr w:type="spellStart"/>
      <w:r w:rsidR="006923CF">
        <w:t>Gunzinger</w:t>
      </w:r>
      <w:proofErr w:type="spellEnd"/>
      <w:r>
        <w:t xml:space="preserve"> per Video folgen, die den Kunden via virtuelle Wegweiser zum Christof </w:t>
      </w:r>
      <w:r w:rsidR="00FB0C7E">
        <w:t xml:space="preserve">Bühler </w:t>
      </w:r>
      <w:r>
        <w:t xml:space="preserve">navigieren sollte. Auf dem Weg sollten verschiedenen </w:t>
      </w:r>
      <w:r w:rsidR="004C5D13">
        <w:t>Zusatzinformationen</w:t>
      </w:r>
      <w:r w:rsidR="00E979B5">
        <w:t>,</w:t>
      </w:r>
      <w:r w:rsidR="004C5D13">
        <w:t xml:space="preserve"> wie etwa die Benennung der verschiedenen </w:t>
      </w:r>
      <w:r>
        <w:t>Departments</w:t>
      </w:r>
      <w:r w:rsidR="004C5D13">
        <w:t xml:space="preserve"> der SCS, die </w:t>
      </w:r>
      <w:r>
        <w:t>Beschriftung de</w:t>
      </w:r>
      <w:r w:rsidR="00E979B5">
        <w:t>r</w:t>
      </w:r>
      <w:r w:rsidR="004C5D13">
        <w:t xml:space="preserve"> </w:t>
      </w:r>
      <w:r>
        <w:t>Büros</w:t>
      </w:r>
      <w:r w:rsidR="004C5D13">
        <w:t xml:space="preserve"> des Chefs und der </w:t>
      </w:r>
      <w:r>
        <w:t>Finanzabteilung</w:t>
      </w:r>
      <w:r w:rsidR="00E979B5">
        <w:t xml:space="preserve"> oder die Anzahl der momentanen Mitarbeiter, um nur ein paar mögliche aufzuzählen, </w:t>
      </w:r>
      <w:r w:rsidR="00E979B5">
        <w:t>aufpoppen</w:t>
      </w:r>
      <w:r w:rsidR="00E979B5">
        <w:t>.</w:t>
      </w:r>
    </w:p>
    <w:p w14:paraId="65D66ADB" w14:textId="522C03FF" w:rsidR="00FF427D" w:rsidRPr="00FF427D" w:rsidRDefault="00FF427D" w:rsidP="009E5D05">
      <w:pPr>
        <w:pStyle w:val="Listenabsatz"/>
        <w:numPr>
          <w:ilvl w:val="0"/>
          <w:numId w:val="2"/>
        </w:numPr>
      </w:pPr>
      <w:r w:rsidRPr="00FF427D">
        <w:t>Beim Departement Life Science &amp; Physics angelangt, taucht e</w:t>
      </w:r>
      <w:r>
        <w:t xml:space="preserve">in </w:t>
      </w:r>
      <w:r w:rsidR="004A013E">
        <w:t xml:space="preserve">blinkender </w:t>
      </w:r>
      <w:r>
        <w:t>Pfeil über dem Pult vom Christo</w:t>
      </w:r>
      <w:r w:rsidR="004A013E">
        <w:t>f</w:t>
      </w:r>
      <w:r>
        <w:t xml:space="preserve"> Bühler auf, sodass gerade klar wird, wen der Kunde ansprechen sollte.</w:t>
      </w:r>
    </w:p>
    <w:p w14:paraId="7739E55A" w14:textId="584356A4" w:rsidR="00B41B11" w:rsidRDefault="009E5D05" w:rsidP="009E5D05">
      <w:pPr>
        <w:pStyle w:val="Listenabsatz"/>
        <w:numPr>
          <w:ilvl w:val="0"/>
          <w:numId w:val="2"/>
        </w:numPr>
      </w:pPr>
      <w:r>
        <w:t>Danach geht’s zurück zu</w:t>
      </w:r>
      <w:r w:rsidR="004A013E">
        <w:t>r Rezeption mit der Begleitung von Christof Bühler</w:t>
      </w:r>
      <w:r w:rsidR="00B41B11">
        <w:t>. Die eigentliche Tour beginnt nun. Christof erzählt über die Geschichte der</w:t>
      </w:r>
      <w:r>
        <w:t xml:space="preserve"> SCS</w:t>
      </w:r>
      <w:r w:rsidR="00B41B11">
        <w:t xml:space="preserve"> und nimmt Bezug auf das Mobiliar des SCS – </w:t>
      </w:r>
      <w:r>
        <w:t>Museum</w:t>
      </w:r>
      <w:r w:rsidR="00B41B11">
        <w:t>s. Dabei sollten immer wieder unterstützende Informationen zu den angesprochenen Geschichten eingeblendet werden.</w:t>
      </w:r>
    </w:p>
    <w:p w14:paraId="1B20C885" w14:textId="2812D092" w:rsidR="009E5D05" w:rsidRPr="00395936" w:rsidRDefault="009E5D05" w:rsidP="009E5D05">
      <w:pPr>
        <w:pStyle w:val="Listenabsatz"/>
        <w:numPr>
          <w:ilvl w:val="0"/>
          <w:numId w:val="2"/>
        </w:numPr>
      </w:pPr>
      <w:r>
        <w:t>Danach geht die Führung wieder den Wegweisern nach</w:t>
      </w:r>
      <w:r w:rsidR="00883157">
        <w:t xml:space="preserve"> und wird im gleichen Stil gehalten, das heisst, dass zu den erwähnten Produkten Zusatzinformationen eingeblendet werden</w:t>
      </w:r>
      <w:r>
        <w:t xml:space="preserve">. </w:t>
      </w:r>
      <w:r w:rsidR="00883157">
        <w:t xml:space="preserve">Es können dies Bilder, Ton, Videos, oder 3D – Modelle sein. Der Fantasie </w:t>
      </w:r>
      <w:proofErr w:type="gramStart"/>
      <w:r w:rsidR="00B5718A">
        <w:t>sollte</w:t>
      </w:r>
      <w:proofErr w:type="gramEnd"/>
      <w:r w:rsidR="00883157">
        <w:t xml:space="preserve"> dabei keine Grenzen gesetzt sein.</w:t>
      </w:r>
    </w:p>
    <w:p w14:paraId="03C03D8F" w14:textId="7A6CA911" w:rsidR="00954181" w:rsidRDefault="00B5718A" w:rsidP="002B251D">
      <w:pPr>
        <w:pStyle w:val="Listenabsatz"/>
        <w:numPr>
          <w:ilvl w:val="0"/>
          <w:numId w:val="2"/>
        </w:numPr>
      </w:pPr>
      <w:r>
        <w:t xml:space="preserve">Die </w:t>
      </w:r>
      <w:r w:rsidR="009E5D05" w:rsidRPr="00395936">
        <w:t xml:space="preserve">Verabschiedung </w:t>
      </w:r>
      <w:r>
        <w:t>erfolgt wieder</w:t>
      </w:r>
      <w:r w:rsidR="009E5D05" w:rsidRPr="00395936">
        <w:t xml:space="preserve"> </w:t>
      </w:r>
      <w:r>
        <w:t>bei der Rezeption mit einer kurz und knackigen</w:t>
      </w:r>
      <w:r w:rsidR="009E5D05">
        <w:t xml:space="preserve"> Abschlussmessage vom Chef persönlich</w:t>
      </w:r>
      <w:r>
        <w:t xml:space="preserve">. Danach wird die HoloLens abgegeben und der Kunde wird </w:t>
      </w:r>
      <w:r w:rsidR="00985195">
        <w:t xml:space="preserve">dann schlussendlich </w:t>
      </w:r>
      <w:r>
        <w:t xml:space="preserve">noch real und persönlich von Christof </w:t>
      </w:r>
      <w:r w:rsidR="00ED6F75">
        <w:t>verabschiedet</w:t>
      </w:r>
      <w:r w:rsidR="000866A8">
        <w:t>.</w:t>
      </w:r>
    </w:p>
    <w:p w14:paraId="09F74CF3" w14:textId="63610517" w:rsidR="00D41AD4" w:rsidRDefault="00D41AD4" w:rsidP="00D41AD4">
      <w:pPr>
        <w:pStyle w:val="berschrift2"/>
      </w:pPr>
      <w:r>
        <w:lastRenderedPageBreak/>
        <w:t>Übersicht über Bibliotheken und Tools</w:t>
      </w:r>
    </w:p>
    <w:p w14:paraId="1B40119D" w14:textId="72309CCE" w:rsidR="00D41AD4" w:rsidRDefault="00D41AD4" w:rsidP="00D41AD4">
      <w:r>
        <w:t>Für unser Projekt haben wir folgende Tools näher in Betracht gezogen:</w:t>
      </w:r>
    </w:p>
    <w:p w14:paraId="4DFC7CCD" w14:textId="18148794" w:rsidR="00D41AD4" w:rsidRDefault="00D41AD4" w:rsidP="00D41AD4">
      <w:pPr>
        <w:pStyle w:val="Listenabsatz"/>
        <w:numPr>
          <w:ilvl w:val="0"/>
          <w:numId w:val="1"/>
        </w:numPr>
      </w:pPr>
      <w:r>
        <w:t>Bilderkennung</w:t>
      </w:r>
    </w:p>
    <w:p w14:paraId="66A202CB" w14:textId="72C95E5F" w:rsidR="00D41AD4" w:rsidRDefault="00D41AD4" w:rsidP="00D41AD4">
      <w:pPr>
        <w:pStyle w:val="Listenabsatz"/>
        <w:numPr>
          <w:ilvl w:val="1"/>
          <w:numId w:val="1"/>
        </w:numPr>
      </w:pPr>
      <w:proofErr w:type="spellStart"/>
      <w:r>
        <w:t>Vuforia</w:t>
      </w:r>
      <w:proofErr w:type="spellEnd"/>
    </w:p>
    <w:p w14:paraId="6A469684" w14:textId="14430059" w:rsidR="00D41AD4" w:rsidRDefault="00D41AD4" w:rsidP="00D41AD4">
      <w:pPr>
        <w:pStyle w:val="Listenabsatz"/>
        <w:numPr>
          <w:ilvl w:val="1"/>
          <w:numId w:val="1"/>
        </w:numPr>
      </w:pPr>
      <w:proofErr w:type="spellStart"/>
      <w:r>
        <w:t>EmguCV</w:t>
      </w:r>
      <w:proofErr w:type="spellEnd"/>
    </w:p>
    <w:p w14:paraId="69711B1D" w14:textId="4684FBC4" w:rsidR="00D41AD4" w:rsidRDefault="00D41AD4" w:rsidP="00D41AD4">
      <w:pPr>
        <w:pStyle w:val="Listenabsatz"/>
        <w:numPr>
          <w:ilvl w:val="1"/>
          <w:numId w:val="1"/>
        </w:numPr>
      </w:pPr>
      <w:proofErr w:type="spellStart"/>
      <w:r>
        <w:t>OpenCVSharp</w:t>
      </w:r>
      <w:proofErr w:type="spellEnd"/>
    </w:p>
    <w:p w14:paraId="76BB700E" w14:textId="0EE3D839" w:rsidR="00D41AD4" w:rsidRDefault="00D41AD4" w:rsidP="00D41AD4">
      <w:pPr>
        <w:pStyle w:val="Listenabsatz"/>
        <w:numPr>
          <w:ilvl w:val="1"/>
          <w:numId w:val="1"/>
        </w:numPr>
      </w:pPr>
      <w:proofErr w:type="spellStart"/>
      <w:r>
        <w:t>ARToolkit</w:t>
      </w:r>
      <w:proofErr w:type="spellEnd"/>
    </w:p>
    <w:p w14:paraId="55EAC997" w14:textId="68AA4CCB" w:rsidR="00D41AD4" w:rsidRDefault="00D41AD4" w:rsidP="00D41AD4">
      <w:pPr>
        <w:pStyle w:val="Listenabsatz"/>
        <w:numPr>
          <w:ilvl w:val="0"/>
          <w:numId w:val="1"/>
        </w:numPr>
      </w:pPr>
      <w:proofErr w:type="spellStart"/>
      <w:r>
        <w:t>Actorimplementierung</w:t>
      </w:r>
      <w:proofErr w:type="spellEnd"/>
    </w:p>
    <w:p w14:paraId="6851083F" w14:textId="3287B04E" w:rsidR="00D41AD4" w:rsidRDefault="00D41AD4" w:rsidP="00D41AD4">
      <w:pPr>
        <w:pStyle w:val="Listenabsatz"/>
        <w:numPr>
          <w:ilvl w:val="1"/>
          <w:numId w:val="1"/>
        </w:numPr>
      </w:pPr>
      <w:r>
        <w:t>Akka.NET</w:t>
      </w:r>
    </w:p>
    <w:p w14:paraId="1A837A7A" w14:textId="30DD4085" w:rsidR="00D41AD4" w:rsidRDefault="00D41AD4" w:rsidP="00D41AD4">
      <w:pPr>
        <w:pStyle w:val="Listenabsatz"/>
        <w:numPr>
          <w:ilvl w:val="1"/>
          <w:numId w:val="1"/>
        </w:numPr>
      </w:pPr>
      <w:proofErr w:type="spellStart"/>
      <w:r>
        <w:t>Proto</w:t>
      </w:r>
      <w:proofErr w:type="spellEnd"/>
    </w:p>
    <w:p w14:paraId="3300EF6E" w14:textId="226DF0B1" w:rsidR="00D41AD4" w:rsidRDefault="00F37E9B" w:rsidP="00D41AD4">
      <w:pPr>
        <w:pStyle w:val="Listenabsatz"/>
        <w:numPr>
          <w:ilvl w:val="0"/>
          <w:numId w:val="1"/>
        </w:numPr>
      </w:pPr>
      <w:r>
        <w:t>D</w:t>
      </w:r>
      <w:r w:rsidR="00297C1D">
        <w:t>arstellung</w:t>
      </w:r>
    </w:p>
    <w:p w14:paraId="44DDB946" w14:textId="267B07F6" w:rsidR="00297C1D" w:rsidRDefault="00297C1D" w:rsidP="00297C1D">
      <w:pPr>
        <w:pStyle w:val="Listenabsatz"/>
        <w:numPr>
          <w:ilvl w:val="1"/>
          <w:numId w:val="1"/>
        </w:numPr>
      </w:pPr>
      <w:r>
        <w:t>Unity</w:t>
      </w:r>
    </w:p>
    <w:p w14:paraId="58ED3086" w14:textId="05B9FAE7" w:rsidR="00297C1D" w:rsidRDefault="00297C1D" w:rsidP="00297C1D">
      <w:pPr>
        <w:pStyle w:val="Listenabsatz"/>
        <w:numPr>
          <w:ilvl w:val="1"/>
          <w:numId w:val="1"/>
        </w:numPr>
      </w:pPr>
      <w:proofErr w:type="spellStart"/>
      <w:r>
        <w:t>Xamarin</w:t>
      </w:r>
      <w:proofErr w:type="spellEnd"/>
    </w:p>
    <w:p w14:paraId="4ADB1EF9" w14:textId="10BF3D9B" w:rsidR="00934831" w:rsidRDefault="00934831" w:rsidP="00934831">
      <w:r>
        <w:t>Im Folgenden gehen wir näher auf unsere Ergebnisse mit den einzelnen Tools ein.</w:t>
      </w:r>
    </w:p>
    <w:p w14:paraId="6F9F1032" w14:textId="4820F130" w:rsidR="00297C1D" w:rsidRDefault="00934831" w:rsidP="00934831">
      <w:pPr>
        <w:pStyle w:val="berschrift3"/>
      </w:pPr>
      <w:r>
        <w:t>Bilderkennung</w:t>
      </w:r>
    </w:p>
    <w:p w14:paraId="32D19415" w14:textId="2D2ECE94" w:rsidR="00F22496" w:rsidRPr="00F22496" w:rsidRDefault="00F22496" w:rsidP="00F22496">
      <w:r>
        <w:t xml:space="preserve">Für den ersten Mini Use Case war es nötig, dass wir uns für eine Bibliothek entscheiden, die die Erkennung von </w:t>
      </w:r>
      <w:proofErr w:type="spellStart"/>
      <w:r>
        <w:t>Aruco</w:t>
      </w:r>
      <w:proofErr w:type="spellEnd"/>
      <w:r>
        <w:t>-Markern effizient und zuverlässig implementiert. Dazu sollten die Tools möglichst offenen Quellcode haben und frei verfügbar sein.</w:t>
      </w:r>
    </w:p>
    <w:p w14:paraId="1BBE50C8" w14:textId="65766E9B" w:rsidR="00BE73C0" w:rsidRPr="00BE73C0" w:rsidRDefault="00BE73C0" w:rsidP="00BE73C0">
      <w:pPr>
        <w:pStyle w:val="berschrift4"/>
      </w:pPr>
      <w:proofErr w:type="spellStart"/>
      <w:r>
        <w:t>ARToolkit</w:t>
      </w:r>
      <w:proofErr w:type="spellEnd"/>
    </w:p>
    <w:p w14:paraId="504E824B" w14:textId="6913F57C" w:rsidR="00D41AD4" w:rsidRDefault="00BE73C0" w:rsidP="00D41AD4">
      <w:r>
        <w:t xml:space="preserve">Als erstes haben wir versucht, basierend auf einem bereits existierenden Projekt, das </w:t>
      </w:r>
      <w:proofErr w:type="spellStart"/>
      <w:r>
        <w:t>ARToolkit</w:t>
      </w:r>
      <w:proofErr w:type="spellEnd"/>
      <w:r>
        <w:t xml:space="preserve">, eine speziell für die </w:t>
      </w:r>
      <w:r w:rsidR="00364299">
        <w:t>HoloLens</w:t>
      </w:r>
      <w:r>
        <w:t xml:space="preserve"> angepasste Version eines </w:t>
      </w:r>
      <w:proofErr w:type="spellStart"/>
      <w:r>
        <w:t>OpenCV</w:t>
      </w:r>
      <w:proofErr w:type="spellEnd"/>
      <w:r>
        <w:t xml:space="preserve">-Wrappers, zu verwenden. Die dabei entstandenen Probleme bezogen sich primär auf das </w:t>
      </w:r>
      <w:proofErr w:type="spellStart"/>
      <w:r>
        <w:t>Testing</w:t>
      </w:r>
      <w:proofErr w:type="spellEnd"/>
      <w:r>
        <w:t xml:space="preserve">: Da wir unser Framework nicht auf der </w:t>
      </w:r>
      <w:r w:rsidR="00364299">
        <w:t>HoloLens</w:t>
      </w:r>
      <w:r>
        <w:t xml:space="preserve"> testeten und die Bibliothek erst zur Laufzeit eingebunden wurde, wäre es für uns nicht ohne grossen Aufwand möglich gewesen, mit dieser Bibliothek testorientiert zu arbeiten.</w:t>
      </w:r>
    </w:p>
    <w:p w14:paraId="7E9FD6BB" w14:textId="484458CF" w:rsidR="00BE73C0" w:rsidRDefault="00BE73C0" w:rsidP="00BE73C0">
      <w:pPr>
        <w:pStyle w:val="berschrift4"/>
      </w:pPr>
      <w:proofErr w:type="spellStart"/>
      <w:r>
        <w:t>Vuforia</w:t>
      </w:r>
      <w:proofErr w:type="spellEnd"/>
    </w:p>
    <w:p w14:paraId="010FDDDC" w14:textId="0D89A703" w:rsidR="00BE73C0" w:rsidRDefault="00BE73C0" w:rsidP="00BE73C0">
      <w:r>
        <w:t xml:space="preserve">Zu Beginn unserer Gruppenarbeit gab es noch keine native Unity-Unterstützung von </w:t>
      </w:r>
      <w:proofErr w:type="spellStart"/>
      <w:r>
        <w:t>Vuforia</w:t>
      </w:r>
      <w:proofErr w:type="spellEnd"/>
      <w:r>
        <w:t xml:space="preserve">. Nachdem im Unity 2017.2 Update </w:t>
      </w:r>
      <w:proofErr w:type="spellStart"/>
      <w:r>
        <w:t>Vuforia</w:t>
      </w:r>
      <w:proofErr w:type="spellEnd"/>
      <w:r>
        <w:t xml:space="preserve"> standardmässig und ohne grosse Umstände mit Unity verwendbar wurde, haben wir die Bibliothek ebenfalls in Betracht gezogen. Leider stellte sich heraus, dass </w:t>
      </w:r>
      <w:proofErr w:type="spellStart"/>
      <w:r>
        <w:t>Vuforia</w:t>
      </w:r>
      <w:proofErr w:type="spellEnd"/>
      <w:r>
        <w:t xml:space="preserve"> in seiner kostenfreien Version nicht von Unity getrennt funktioniert. Da unser Ziel aber war, ein plattformunabhängiges, sprich nicht an Unity gebundenes, Framework zu entwickeln</w:t>
      </w:r>
      <w:r w:rsidR="007D781C">
        <w:t xml:space="preserve"> </w:t>
      </w:r>
      <w:r>
        <w:t xml:space="preserve">entschieden wir uns gegen weitergehende Recherche zu </w:t>
      </w:r>
      <w:proofErr w:type="spellStart"/>
      <w:r>
        <w:t>Vuforia</w:t>
      </w:r>
      <w:proofErr w:type="spellEnd"/>
      <w:r>
        <w:t>.</w:t>
      </w:r>
    </w:p>
    <w:p w14:paraId="605778E7" w14:textId="1E1731A9" w:rsidR="00BE73C0" w:rsidRDefault="00BE73C0" w:rsidP="00BE73C0">
      <w:pPr>
        <w:pStyle w:val="berschrift4"/>
      </w:pPr>
      <w:proofErr w:type="spellStart"/>
      <w:r>
        <w:t>OpenCVSharp</w:t>
      </w:r>
      <w:proofErr w:type="spellEnd"/>
    </w:p>
    <w:p w14:paraId="7AD8D9C9" w14:textId="69823E21" w:rsidR="00BE73C0" w:rsidRDefault="00BE73C0" w:rsidP="00BE73C0">
      <w:proofErr w:type="spellStart"/>
      <w:r>
        <w:t>OpenCVSharp</w:t>
      </w:r>
      <w:proofErr w:type="spellEnd"/>
      <w:r>
        <w:t xml:space="preserve"> war unsere vorletzte Anlaufstelle, nachdem alle vorherigen Bibliotheken sich </w:t>
      </w:r>
      <w:r w:rsidR="00F22496">
        <w:t xml:space="preserve">aus verschiedenen Gründen </w:t>
      </w:r>
      <w:r>
        <w:t xml:space="preserve">als unzulänglich erwiesen hatten. </w:t>
      </w:r>
    </w:p>
    <w:p w14:paraId="7A5BD343" w14:textId="4D8B45E3" w:rsidR="00CC42D3" w:rsidRDefault="00BE73C0" w:rsidP="00BE73C0">
      <w:proofErr w:type="spellStart"/>
      <w:r>
        <w:t>OpenCVSharp</w:t>
      </w:r>
      <w:proofErr w:type="spellEnd"/>
      <w:r>
        <w:t xml:space="preserve"> stellt eine Portierung der bekannten </w:t>
      </w:r>
      <w:proofErr w:type="spellStart"/>
      <w:r>
        <w:t>OpenCV</w:t>
      </w:r>
      <w:proofErr w:type="spellEnd"/>
      <w:r>
        <w:t xml:space="preserve">-Bibliothek auf C# zur Verfügung. Leider fiel uns früh auf, dass </w:t>
      </w:r>
      <w:proofErr w:type="spellStart"/>
      <w:r>
        <w:t>OpenCVSharp</w:t>
      </w:r>
      <w:proofErr w:type="spellEnd"/>
      <w:r>
        <w:t xml:space="preserve"> die Funktionalität </w:t>
      </w:r>
      <w:r w:rsidR="004556F4">
        <w:t xml:space="preserve">der </w:t>
      </w:r>
      <w:proofErr w:type="spellStart"/>
      <w:r w:rsidR="00CC42D3">
        <w:t>Aruco-</w:t>
      </w:r>
      <w:r w:rsidR="004556F4">
        <w:t>Markererkennung</w:t>
      </w:r>
      <w:proofErr w:type="spellEnd"/>
      <w:r w:rsidR="004556F4">
        <w:t xml:space="preserve"> nur teilweise implementiert hat. D</w:t>
      </w:r>
      <w:r w:rsidR="00CC42D3">
        <w:t>a uns das implementieren eines Wrappers für ebendiese Funktionen viel Zeit gekostet hätte,</w:t>
      </w:r>
      <w:r w:rsidR="004556F4">
        <w:t xml:space="preserve"> entschieden wir uns gegen </w:t>
      </w:r>
      <w:proofErr w:type="spellStart"/>
      <w:r w:rsidR="004556F4">
        <w:t>OpenCVSharp</w:t>
      </w:r>
      <w:proofErr w:type="spellEnd"/>
      <w:r w:rsidR="004556F4">
        <w:t>.</w:t>
      </w:r>
      <w:r w:rsidR="00CC42D3">
        <w:t xml:space="preserve"> Vorteil von </w:t>
      </w:r>
      <w:proofErr w:type="spellStart"/>
      <w:r w:rsidR="00CC42D3">
        <w:t>OpenCVSharp</w:t>
      </w:r>
      <w:proofErr w:type="spellEnd"/>
      <w:r w:rsidR="00CC42D3">
        <w:t xml:space="preserve"> ist, dass es eine vergleichsweise günstige Unity-Version gibt.</w:t>
      </w:r>
    </w:p>
    <w:p w14:paraId="7304E316" w14:textId="174A0347" w:rsidR="00CC42D3" w:rsidRDefault="00CC42D3" w:rsidP="00CC42D3">
      <w:pPr>
        <w:pStyle w:val="berschrift4"/>
      </w:pPr>
      <w:proofErr w:type="spellStart"/>
      <w:r>
        <w:t>EmguCV</w:t>
      </w:r>
      <w:proofErr w:type="spellEnd"/>
    </w:p>
    <w:p w14:paraId="0D6C81FA" w14:textId="74DF9718" w:rsidR="00CC42D3" w:rsidRDefault="00CC42D3" w:rsidP="00CC42D3">
      <w:proofErr w:type="spellStart"/>
      <w:r>
        <w:t>EmguCV</w:t>
      </w:r>
      <w:proofErr w:type="spellEnd"/>
      <w:r>
        <w:t xml:space="preserve"> ist die Bibliothek für die wir uns für die Implementierung des Durchstichs entschieden haben. </w:t>
      </w:r>
      <w:proofErr w:type="spellStart"/>
      <w:r>
        <w:t>EmguCV</w:t>
      </w:r>
      <w:proofErr w:type="spellEnd"/>
      <w:r>
        <w:t xml:space="preserve"> bietet die volle Funktionalität von </w:t>
      </w:r>
      <w:proofErr w:type="spellStart"/>
      <w:r>
        <w:t>OpenCV.Aruco</w:t>
      </w:r>
      <w:proofErr w:type="spellEnd"/>
      <w:r>
        <w:t xml:space="preserve"> und deckt damit den Bedarf von unserem Use Case ab. </w:t>
      </w:r>
      <w:proofErr w:type="gramStart"/>
      <w:r w:rsidR="006E6D2A">
        <w:t>Des</w:t>
      </w:r>
      <w:r w:rsidR="002F473E">
        <w:t xml:space="preserve"> W</w:t>
      </w:r>
      <w:r w:rsidR="006E6D2A">
        <w:t>eiteren</w:t>
      </w:r>
      <w:proofErr w:type="gramEnd"/>
      <w:r w:rsidR="00F22496">
        <w:t xml:space="preserve"> ist </w:t>
      </w:r>
      <w:proofErr w:type="spellStart"/>
      <w:r w:rsidR="00F22496">
        <w:t>OpenCV</w:t>
      </w:r>
      <w:proofErr w:type="spellEnd"/>
      <w:r w:rsidR="00F22496">
        <w:t xml:space="preserve"> im Bereich Computer Vision eines der verbreitetsten </w:t>
      </w:r>
      <w:r w:rsidR="006E6D2A">
        <w:t>und meist genutzten Tools.</w:t>
      </w:r>
    </w:p>
    <w:p w14:paraId="400B9565" w14:textId="61A755E2" w:rsidR="007D781C" w:rsidRDefault="00F22496" w:rsidP="00F22496">
      <w:pPr>
        <w:pStyle w:val="berschrift3"/>
      </w:pPr>
      <w:proofErr w:type="spellStart"/>
      <w:r>
        <w:lastRenderedPageBreak/>
        <w:t>Actorimplementierung</w:t>
      </w:r>
      <w:proofErr w:type="spellEnd"/>
    </w:p>
    <w:p w14:paraId="2B7F8C93" w14:textId="6C9D416C" w:rsidR="00F22496" w:rsidRDefault="00F22496" w:rsidP="00F22496">
      <w:r>
        <w:t>Das Schwergewicht unserer Entwicklungsarbeit lag auf dem Aufbau eines Actor-Frameworks, welches um weitere Module wie Positionserkennung und ähnlichem ergänzt werden kann. Dafür war es nötig, dass wir eine Bibliothek wählen, welche das Actor-Modell implementiert und dazu noch möglichst wenig Overhead produziert.</w:t>
      </w:r>
    </w:p>
    <w:p w14:paraId="67E3C7A4" w14:textId="57F56EBC" w:rsidR="006E6D2A" w:rsidRDefault="006E6D2A" w:rsidP="006E6D2A">
      <w:pPr>
        <w:pStyle w:val="berschrift4"/>
      </w:pPr>
      <w:r>
        <w:t>Akka.NET</w:t>
      </w:r>
    </w:p>
    <w:p w14:paraId="7DA600DA" w14:textId="280CC28B" w:rsidR="006E6D2A" w:rsidRDefault="006E6D2A" w:rsidP="006E6D2A">
      <w:r>
        <w:t>Unsere erste Recherche ergab, dass Akka.NET, eine .NET kompatible Implementierung des Actor Modells, sich eignen könnte. Nach langwierigem Einarbeiten und testen der Bibliothek fiel uns auf, dass Akka.NET aufgrund seiner Vielzahl von Abhängigkeiten (</w:t>
      </w:r>
      <w:proofErr w:type="spellStart"/>
      <w:proofErr w:type="gramStart"/>
      <w:r>
        <w:t>System.Threading.Thread</w:t>
      </w:r>
      <w:proofErr w:type="spellEnd"/>
      <w:proofErr w:type="gramEnd"/>
      <w:r>
        <w:t xml:space="preserve"> ,…) nicht mit der aktuellen Version von Unity (2017.2) und dem Framework der </w:t>
      </w:r>
      <w:r w:rsidR="00364299">
        <w:t>HoloLens</w:t>
      </w:r>
      <w:r>
        <w:t xml:space="preserve"> kompatibel ist. Gemäss Entwicklerforen</w:t>
      </w:r>
      <w:r>
        <w:rPr>
          <w:rStyle w:val="Funotenzeichen"/>
        </w:rPr>
        <w:footnoteReference w:id="1"/>
      </w:r>
      <w:r>
        <w:t xml:space="preserve"> ist eine .NET Core Portierung allerdings in Entwicklung.</w:t>
      </w:r>
      <w:r w:rsidR="00F37E9B">
        <w:t xml:space="preserve"> Grosser Vorteil von </w:t>
      </w:r>
      <w:proofErr w:type="spellStart"/>
      <w:r w:rsidR="00F37E9B">
        <w:t>Akka</w:t>
      </w:r>
      <w:proofErr w:type="spellEnd"/>
      <w:r w:rsidR="00F37E9B">
        <w:t xml:space="preserve"> ist das mitgelieferte </w:t>
      </w:r>
      <w:proofErr w:type="spellStart"/>
      <w:r w:rsidR="00F37E9B">
        <w:t>TestKit</w:t>
      </w:r>
      <w:proofErr w:type="spellEnd"/>
      <w:r w:rsidR="00F37E9B">
        <w:t>, dass die Entwicklung von Tests stark vereinfacht.</w:t>
      </w:r>
    </w:p>
    <w:p w14:paraId="7E33AC97" w14:textId="79042885" w:rsidR="00F37E9B" w:rsidRDefault="00F37E9B" w:rsidP="00F37E9B">
      <w:pPr>
        <w:pStyle w:val="berschrift4"/>
      </w:pPr>
      <w:proofErr w:type="spellStart"/>
      <w:r>
        <w:t>Proto</w:t>
      </w:r>
      <w:proofErr w:type="spellEnd"/>
    </w:p>
    <w:p w14:paraId="2F937B9D" w14:textId="63C5B54F" w:rsidR="00F37E9B" w:rsidRDefault="00F37E9B" w:rsidP="00F37E9B">
      <w:proofErr w:type="spellStart"/>
      <w:r>
        <w:t>Proto</w:t>
      </w:r>
      <w:proofErr w:type="spellEnd"/>
      <w:r>
        <w:t xml:space="preserve"> ist eine Actor Bibliothek von jenem Entwickler, der auch Akka.NET initiiert hat. </w:t>
      </w:r>
      <w:proofErr w:type="spellStart"/>
      <w:r>
        <w:t>Proto</w:t>
      </w:r>
      <w:proofErr w:type="spellEnd"/>
      <w:r>
        <w:t xml:space="preserve"> liefert mehr Funktionalität als </w:t>
      </w:r>
      <w:proofErr w:type="spellStart"/>
      <w:r>
        <w:t>Akka</w:t>
      </w:r>
      <w:proofErr w:type="spellEnd"/>
      <w:r>
        <w:t xml:space="preserve"> bei gleichzeitigem Verzicht auf viele der </w:t>
      </w:r>
      <w:proofErr w:type="spellStart"/>
      <w:r>
        <w:t>Dependencies</w:t>
      </w:r>
      <w:proofErr w:type="spellEnd"/>
      <w:r>
        <w:t xml:space="preserve">, die </w:t>
      </w:r>
      <w:proofErr w:type="spellStart"/>
      <w:r>
        <w:t>Akka</w:t>
      </w:r>
      <w:proofErr w:type="spellEnd"/>
      <w:r>
        <w:t xml:space="preserve"> für uns unbrauchbar machten. Einziges Manko bei </w:t>
      </w:r>
      <w:proofErr w:type="spellStart"/>
      <w:r>
        <w:t>Proto</w:t>
      </w:r>
      <w:proofErr w:type="spellEnd"/>
      <w:r>
        <w:t xml:space="preserve"> ist, dass kein </w:t>
      </w:r>
      <w:proofErr w:type="spellStart"/>
      <w:r>
        <w:t>TestKit</w:t>
      </w:r>
      <w:proofErr w:type="spellEnd"/>
      <w:r>
        <w:t xml:space="preserve"> implementiert ist, was das </w:t>
      </w:r>
      <w:proofErr w:type="spellStart"/>
      <w:r>
        <w:t>Testing</w:t>
      </w:r>
      <w:proofErr w:type="spellEnd"/>
      <w:r>
        <w:t xml:space="preserve"> schwierig gestaltete, da der interne Zustand von Actors von aussen nicht eingesehen werden kann.</w:t>
      </w:r>
    </w:p>
    <w:p w14:paraId="32C98A1E" w14:textId="25465612" w:rsidR="005B0170" w:rsidRDefault="005B0170" w:rsidP="005B0170">
      <w:pPr>
        <w:pStyle w:val="berschrift3"/>
      </w:pPr>
      <w:r>
        <w:t>Darstellung</w:t>
      </w:r>
    </w:p>
    <w:p w14:paraId="1660A4B1" w14:textId="59367C1E" w:rsidR="005B0170" w:rsidRDefault="005B0170" w:rsidP="005B0170">
      <w:r>
        <w:t>Die Darstellung der den Markern zugeordneten Objekten wollten wir mit Hilfe eines Programms verwalten. Als erste und zu unserem Zeitpunkt einzige brauchbare</w:t>
      </w:r>
      <w:r w:rsidR="00201989">
        <w:t xml:space="preserve"> Umgebung stand uns dafür Unity zur Verfügung.</w:t>
      </w:r>
    </w:p>
    <w:p w14:paraId="1A447407" w14:textId="3672F0C2" w:rsidR="00201989" w:rsidRPr="00301655" w:rsidRDefault="00201989" w:rsidP="00201989">
      <w:pPr>
        <w:pStyle w:val="berschrift4"/>
        <w:rPr>
          <w:lang w:val="en-US"/>
        </w:rPr>
      </w:pPr>
      <w:r w:rsidRPr="00301655">
        <w:rPr>
          <w:lang w:val="en-US"/>
        </w:rPr>
        <w:t>Unity</w:t>
      </w:r>
    </w:p>
    <w:p w14:paraId="728B2621" w14:textId="33B7D539" w:rsidR="00201989" w:rsidRPr="000D7E06" w:rsidRDefault="00201989" w:rsidP="00201989">
      <w:pPr>
        <w:rPr>
          <w:b/>
          <w:color w:val="FF0000"/>
          <w:lang w:val="en-US"/>
        </w:rPr>
      </w:pPr>
      <w:r w:rsidRPr="000D7E06">
        <w:rPr>
          <w:b/>
          <w:color w:val="FF0000"/>
          <w:lang w:val="en-US"/>
        </w:rPr>
        <w:t>TODO: Selim</w:t>
      </w:r>
    </w:p>
    <w:p w14:paraId="2E7BC46C" w14:textId="7D08FE2A" w:rsidR="00201989" w:rsidRPr="00301655" w:rsidRDefault="00201989" w:rsidP="00201989">
      <w:pPr>
        <w:pStyle w:val="berschrift4"/>
        <w:rPr>
          <w:lang w:val="en-US"/>
        </w:rPr>
      </w:pPr>
      <w:r w:rsidRPr="00301655">
        <w:rPr>
          <w:lang w:val="en-US"/>
        </w:rPr>
        <w:t>Xamarin</w:t>
      </w:r>
    </w:p>
    <w:p w14:paraId="5D0B80D3" w14:textId="1813113B" w:rsidR="00201989" w:rsidRPr="000D7E06" w:rsidRDefault="00201989" w:rsidP="00201989">
      <w:pPr>
        <w:rPr>
          <w:b/>
          <w:color w:val="FF0000"/>
          <w:lang w:val="en-US"/>
        </w:rPr>
      </w:pPr>
      <w:r w:rsidRPr="000D7E06">
        <w:rPr>
          <w:b/>
          <w:color w:val="FF0000"/>
          <w:lang w:val="en-US"/>
        </w:rPr>
        <w:t>TODO: Selim</w:t>
      </w:r>
    </w:p>
    <w:p w14:paraId="5AF1CD42" w14:textId="2EC1B790" w:rsidR="00F37E9B" w:rsidRPr="00F37E9B" w:rsidRDefault="00F2203C" w:rsidP="00F2203C">
      <w:pPr>
        <w:pStyle w:val="berschrift2"/>
      </w:pPr>
      <w:r>
        <w:t>Probleme in der Entwicklung</w:t>
      </w:r>
    </w:p>
    <w:p w14:paraId="585590BE" w14:textId="05189C25" w:rsidR="000F1579" w:rsidRDefault="00F2203C" w:rsidP="00F22496">
      <w:r>
        <w:t xml:space="preserve">Die Entwicklung unsere Frameworks war von Beginn an von Inkompatibilitäten geprägt. Unsere erste Wahl für die Implementierung des Actor Frameworks, Akka.NET, war nicht mit den Anforderungen der </w:t>
      </w:r>
      <w:r w:rsidR="00364299">
        <w:t>HoloLens</w:t>
      </w:r>
      <w:r>
        <w:t xml:space="preserve"> an das Framework, UWP bzw. .NET Core 2.0, kompatibel. Entsprechend mussten wir uns umorientieren und sind nach kurzer Zeit auf </w:t>
      </w:r>
      <w:proofErr w:type="spellStart"/>
      <w:r>
        <w:t>Proto</w:t>
      </w:r>
      <w:proofErr w:type="spellEnd"/>
      <w:r>
        <w:t xml:space="preserve"> gestossen. </w:t>
      </w:r>
      <w:proofErr w:type="spellStart"/>
      <w:r>
        <w:t>Proto</w:t>
      </w:r>
      <w:proofErr w:type="spellEnd"/>
      <w:r>
        <w:t xml:space="preserve"> war zwar zu dem Zeitpunkt noch in einer Betaphase, allerdings war die Funktionalität, die bereits implementiert war, gemäss Entwicklern stabil.</w:t>
      </w:r>
      <w:r w:rsidR="000F1579">
        <w:t xml:space="preserve"> </w:t>
      </w:r>
      <w:proofErr w:type="spellStart"/>
      <w:r w:rsidR="000F1579">
        <w:t>Protos</w:t>
      </w:r>
      <w:proofErr w:type="spellEnd"/>
      <w:r w:rsidR="000F1579">
        <w:t xml:space="preserve"> Abhängigkeiten sind so gestaltet, dass </w:t>
      </w:r>
      <w:proofErr w:type="spellStart"/>
      <w:r w:rsidR="000F1579">
        <w:t>Proto</w:t>
      </w:r>
      <w:proofErr w:type="spellEnd"/>
      <w:r w:rsidR="000F1579">
        <w:t xml:space="preserve"> auch mit .NET Core 1.6 kompatibel ist und entsprechend auf der </w:t>
      </w:r>
      <w:r w:rsidR="00364299">
        <w:t>HoloLens</w:t>
      </w:r>
      <w:r w:rsidR="000F1579">
        <w:t xml:space="preserve"> lauffähig sein sollte.</w:t>
      </w:r>
    </w:p>
    <w:p w14:paraId="1D94E46F" w14:textId="6ED335BE" w:rsidR="00301655" w:rsidRDefault="00301655" w:rsidP="00F22496">
      <w:r>
        <w:t xml:space="preserve">Bei der Implementierung der Frameworks sind wir auf ein weiteres Problem gestossen. Die aktuelle Version, .NET Standard 2.0, hat aufgrund von GDI+ Abhängigkeiten keine Implementation von </w:t>
      </w:r>
      <w:proofErr w:type="spellStart"/>
      <w:r>
        <w:t>System.Drawing</w:t>
      </w:r>
      <w:proofErr w:type="spellEnd"/>
      <w:r>
        <w:t>. Da man allerdings Bilddateien zur Bilderkennung benötigt, mussten wir um diese Beschränkung herum Konvertierungsfunktionen schreiben um dennoch weiterarbeiten zu können.</w:t>
      </w:r>
    </w:p>
    <w:p w14:paraId="1F87EC66" w14:textId="33F93CC3" w:rsidR="008078F5" w:rsidRPr="008078F5" w:rsidRDefault="008078F5" w:rsidP="00F22496">
      <w:r w:rsidRPr="008078F5">
        <w:t>Als zweite grosse Probl</w:t>
      </w:r>
      <w:r>
        <w:t xml:space="preserve">emquelle trat Unity auf. Da Unity zum Zeitpunkt unserer Arbeit mit dem Mono-Framework arbeitete, waren gewisse Schwierigkeiten bereits vorprogrammiert. Leider ergaben sich auch nicht nachvollziehbare Kompatibilitätsprobleme: So konnten wir zum Beispiel die Funktion </w:t>
      </w:r>
      <w:proofErr w:type="spellStart"/>
      <w:r>
        <w:t>String.Copy</w:t>
      </w:r>
      <w:proofErr w:type="spellEnd"/>
      <w:r>
        <w:t xml:space="preserve"> nicht mit Unity verwenden, da Unity der Meinung war, dass </w:t>
      </w:r>
      <w:proofErr w:type="spellStart"/>
      <w:r>
        <w:t>String.Copy</w:t>
      </w:r>
      <w:proofErr w:type="spellEnd"/>
      <w:r>
        <w:t xml:space="preserve"> nicht </w:t>
      </w:r>
      <w:r>
        <w:lastRenderedPageBreak/>
        <w:t xml:space="preserve">auf der </w:t>
      </w:r>
      <w:r w:rsidR="00364299">
        <w:t>HoloLens</w:t>
      </w:r>
      <w:r>
        <w:t xml:space="preserve"> lauffähig sein würde. Es bleibt daher abzuwarten, ob in künftigen Versionen von Unity </w:t>
      </w:r>
      <w:r w:rsidR="00D81C0C">
        <w:t>solche Kompatibilitätsprobleme gelöst werden können.</w:t>
      </w:r>
    </w:p>
    <w:p w14:paraId="394323E6" w14:textId="74878ACD" w:rsidR="000F1579" w:rsidRPr="000D7E06" w:rsidRDefault="000F1579" w:rsidP="00F22496">
      <w:pPr>
        <w:rPr>
          <w:b/>
          <w:color w:val="FF0000"/>
          <w:lang w:val="en-US"/>
        </w:rPr>
      </w:pPr>
      <w:proofErr w:type="spellStart"/>
      <w:r w:rsidRPr="000D7E06">
        <w:rPr>
          <w:b/>
          <w:color w:val="FF0000"/>
          <w:lang w:val="en-US"/>
        </w:rPr>
        <w:t>Probleme</w:t>
      </w:r>
      <w:proofErr w:type="spellEnd"/>
      <w:r w:rsidRPr="000D7E06">
        <w:rPr>
          <w:b/>
          <w:color w:val="FF0000"/>
          <w:lang w:val="en-US"/>
        </w:rPr>
        <w:t xml:space="preserve"> </w:t>
      </w:r>
      <w:proofErr w:type="spellStart"/>
      <w:r w:rsidRPr="000D7E06">
        <w:rPr>
          <w:b/>
          <w:color w:val="FF0000"/>
          <w:lang w:val="en-US"/>
        </w:rPr>
        <w:t>mit</w:t>
      </w:r>
      <w:proofErr w:type="spellEnd"/>
      <w:r w:rsidRPr="000D7E06">
        <w:rPr>
          <w:b/>
          <w:color w:val="FF0000"/>
          <w:lang w:val="en-US"/>
        </w:rPr>
        <w:t xml:space="preserve"> Unity TODO: Selim</w:t>
      </w:r>
    </w:p>
    <w:p w14:paraId="739F26FA" w14:textId="196F228A" w:rsidR="003E1E02" w:rsidRDefault="006C031F" w:rsidP="004F7AFF">
      <w:r>
        <w:t xml:space="preserve">Weitere Probleme hatten wir mit </w:t>
      </w:r>
      <w:proofErr w:type="spellStart"/>
      <w:r>
        <w:t>OpenCvSharp</w:t>
      </w:r>
      <w:proofErr w:type="spellEnd"/>
      <w:r>
        <w:t xml:space="preserve">. </w:t>
      </w:r>
      <w:r w:rsidR="00CF2D91">
        <w:t>Die</w:t>
      </w:r>
      <w:r w:rsidR="003E1E02">
        <w:t xml:space="preserve"> Bilderkennungsbibliothek</w:t>
      </w:r>
      <w:r w:rsidR="00CF2D91">
        <w:t xml:space="preserve"> hatte zwar ein </w:t>
      </w:r>
      <w:proofErr w:type="spellStart"/>
      <w:r w:rsidR="00CF2D91">
        <w:t>Aruco</w:t>
      </w:r>
      <w:proofErr w:type="spellEnd"/>
      <w:r w:rsidR="00CF2D91">
        <w:t xml:space="preserve"> Code Erkennungsmodul, doch war dieses nicht vollständig. Die Funktion </w:t>
      </w:r>
      <w:proofErr w:type="spellStart"/>
      <w:proofErr w:type="gramStart"/>
      <w:r w:rsidR="00CF2D91">
        <w:t>DetectMarkers</w:t>
      </w:r>
      <w:proofErr w:type="spellEnd"/>
      <w:r w:rsidR="00CF2D91">
        <w:t>(</w:t>
      </w:r>
      <w:proofErr w:type="gramEnd"/>
      <w:r w:rsidR="00CF2D91">
        <w:t xml:space="preserve">) konnte man verwenden, wenn man das </w:t>
      </w:r>
      <w:proofErr w:type="spellStart"/>
      <w:r w:rsidR="00CF2D91">
        <w:t>NuGet</w:t>
      </w:r>
      <w:proofErr w:type="spellEnd"/>
      <w:r w:rsidR="00CF2D91">
        <w:t xml:space="preserve"> </w:t>
      </w:r>
      <w:proofErr w:type="spellStart"/>
      <w:r w:rsidR="00CF2D91">
        <w:t>package</w:t>
      </w:r>
      <w:proofErr w:type="spellEnd"/>
      <w:r w:rsidR="00CF2D91">
        <w:t xml:space="preserve"> ins Projekt eingebunden ha</w:t>
      </w:r>
      <w:r w:rsidR="000D7E06">
        <w:t>t</w:t>
      </w:r>
      <w:r w:rsidR="00CF2D91">
        <w:t>t</w:t>
      </w:r>
      <w:r w:rsidR="000D7E06">
        <w:t>e</w:t>
      </w:r>
      <w:r w:rsidR="00CF2D91">
        <w:t xml:space="preserve">, doch die Funktion </w:t>
      </w:r>
      <w:proofErr w:type="spellStart"/>
      <w:r w:rsidR="00CF2D91">
        <w:t>EstimatePoseSingleMarke</w:t>
      </w:r>
      <w:r w:rsidR="00A0124A">
        <w:t>rs</w:t>
      </w:r>
      <w:proofErr w:type="spellEnd"/>
      <w:r w:rsidR="00CF2D91">
        <w:t xml:space="preserve">() war nicht aufzufinden. Denn in der </w:t>
      </w:r>
      <w:proofErr w:type="spellStart"/>
      <w:r w:rsidR="00CF2D91">
        <w:t>CvAruco</w:t>
      </w:r>
      <w:proofErr w:type="spellEnd"/>
      <w:r w:rsidR="00CF2D91">
        <w:t xml:space="preserve"> Klasse war </w:t>
      </w:r>
      <w:r w:rsidR="00A0124A">
        <w:t xml:space="preserve">nur </w:t>
      </w:r>
      <w:r w:rsidR="00CF2D91">
        <w:t xml:space="preserve">die </w:t>
      </w:r>
      <w:proofErr w:type="spellStart"/>
      <w:r w:rsidR="00CF2D91">
        <w:t>DetectMarkers</w:t>
      </w:r>
      <w:proofErr w:type="spellEnd"/>
      <w:r w:rsidR="00CF2D91">
        <w:t xml:space="preserve">() Funktion drin, siehe </w:t>
      </w:r>
      <w:hyperlink r:id="rId8" w:history="1">
        <w:r w:rsidR="00CF2D91" w:rsidRPr="00817B9D">
          <w:rPr>
            <w:rStyle w:val="Hyperlink"/>
          </w:rPr>
          <w:t>https://github.com/shimat/opencvsharp/blob/master/src/OpenCvSharp/Modules/aruco/CvAruco.cs</w:t>
        </w:r>
      </w:hyperlink>
      <w:r w:rsidR="00A0124A">
        <w:t xml:space="preserve">, nicht aber die </w:t>
      </w:r>
      <w:proofErr w:type="spellStart"/>
      <w:r w:rsidR="00A0124A">
        <w:t>EstimatePoseSingleMarkers</w:t>
      </w:r>
      <w:proofErr w:type="spellEnd"/>
      <w:r w:rsidR="00A0124A">
        <w:t>()</w:t>
      </w:r>
      <w:r w:rsidR="00016BA6">
        <w:t>, die für unser Use Case zentral und unerlässlich ist</w:t>
      </w:r>
      <w:r w:rsidR="00A0124A">
        <w:t xml:space="preserve">. In einer neueren Version von </w:t>
      </w:r>
      <w:proofErr w:type="spellStart"/>
      <w:r w:rsidR="00A0124A">
        <w:t>OpenCvSharp</w:t>
      </w:r>
      <w:proofErr w:type="spellEnd"/>
      <w:r w:rsidR="00A0124A">
        <w:t xml:space="preserve"> als die 3.3.1 könnte sie </w:t>
      </w:r>
      <w:r w:rsidR="00D42894">
        <w:t xml:space="preserve">jedoch </w:t>
      </w:r>
      <w:bookmarkStart w:id="0" w:name="_GoBack"/>
      <w:bookmarkEnd w:id="0"/>
      <w:r w:rsidR="00A0124A">
        <w:t>nachgeführt sein.</w:t>
      </w:r>
    </w:p>
    <w:p w14:paraId="00FFD24E" w14:textId="5C630CA7" w:rsidR="006C031F" w:rsidRPr="003E305F" w:rsidRDefault="006C031F" w:rsidP="004F7AFF">
      <w:r>
        <w:t xml:space="preserve">Am Ende </w:t>
      </w:r>
      <w:r w:rsidR="009308C8">
        <w:t xml:space="preserve">hatten wir noch ein paar Hürden mit </w:t>
      </w:r>
      <w:proofErr w:type="spellStart"/>
      <w:r w:rsidR="009308C8">
        <w:t>EmguCV</w:t>
      </w:r>
      <w:proofErr w:type="spellEnd"/>
      <w:r w:rsidR="009308C8">
        <w:t xml:space="preserve"> zu überwinden. </w:t>
      </w:r>
      <w:r w:rsidR="0045615E">
        <w:t xml:space="preserve">Angefangen hat es mit den Warnungen der Nichtverwendbarkeit von </w:t>
      </w:r>
      <w:proofErr w:type="spellStart"/>
      <w:r w:rsidR="0045615E">
        <w:t>EmguCV</w:t>
      </w:r>
      <w:proofErr w:type="spellEnd"/>
      <w:r w:rsidR="0045615E">
        <w:t xml:space="preserve"> nach Download des </w:t>
      </w:r>
      <w:proofErr w:type="spellStart"/>
      <w:r w:rsidR="0045615E">
        <w:t>NuGets</w:t>
      </w:r>
      <w:proofErr w:type="spellEnd"/>
      <w:r w:rsidR="0045615E">
        <w:t xml:space="preserve"> </w:t>
      </w:r>
      <w:proofErr w:type="spellStart"/>
      <w:r w:rsidR="0045615E">
        <w:t>Packets</w:t>
      </w:r>
      <w:proofErr w:type="spellEnd"/>
      <w:r w:rsidR="0045615E">
        <w:t xml:space="preserve">. Dies umgingen wir mit einem direkten Verweis auf die </w:t>
      </w:r>
      <w:proofErr w:type="spellStart"/>
      <w:r w:rsidR="008B4CEB">
        <w:t>EmguCV</w:t>
      </w:r>
      <w:proofErr w:type="spellEnd"/>
      <w:r w:rsidR="008B4CEB">
        <w:t xml:space="preserve"> - </w:t>
      </w:r>
      <w:proofErr w:type="spellStart"/>
      <w:r w:rsidR="0045615E">
        <w:t>dll</w:t>
      </w:r>
      <w:proofErr w:type="spellEnd"/>
      <w:r w:rsidR="0045615E">
        <w:t xml:space="preserve">, die man auf </w:t>
      </w:r>
      <w:proofErr w:type="spellStart"/>
      <w:r w:rsidR="0045615E">
        <w:t>Github</w:t>
      </w:r>
      <w:proofErr w:type="spellEnd"/>
      <w:r w:rsidR="0045615E">
        <w:t xml:space="preserve"> </w:t>
      </w:r>
      <w:r w:rsidR="008B4CEB">
        <w:t>finden und downloaden kann. Weiter waren dann z</w:t>
      </w:r>
      <w:r w:rsidR="009308C8">
        <w:t>war beide Funktionen</w:t>
      </w:r>
      <w:r w:rsidR="00341A9D">
        <w:t xml:space="preserve"> (siehe Abschnitt oben)</w:t>
      </w:r>
      <w:r w:rsidR="009308C8">
        <w:t>, die wir brauchten</w:t>
      </w:r>
      <w:r w:rsidR="008B4CEB">
        <w:t>,</w:t>
      </w:r>
      <w:r w:rsidR="009308C8">
        <w:t xml:space="preserve"> da und funktionsfähig, aber die </w:t>
      </w:r>
      <w:r w:rsidR="001550C4">
        <w:t xml:space="preserve">Funktionen und ihre Argumente mit den </w:t>
      </w:r>
      <w:r w:rsidR="009308C8">
        <w:t xml:space="preserve">Datentypen von </w:t>
      </w:r>
      <w:proofErr w:type="spellStart"/>
      <w:r w:rsidR="009308C8">
        <w:t>EmguCv</w:t>
      </w:r>
      <w:proofErr w:type="spellEnd"/>
      <w:r w:rsidR="009308C8">
        <w:t xml:space="preserve"> sind sehr schlecht im Netz dokumentiert. Besonders der Typ Mat bringt für Neulinge Schwierigkeiten mit sich. </w:t>
      </w:r>
      <w:r w:rsidR="009E1B09">
        <w:t>In unserem Framework sind die Schritte so genau wie möglich beschrieben, wie man z.B. eine Bitmap in ein Mat schreiben kann</w:t>
      </w:r>
      <w:r w:rsidR="0007744B">
        <w:t xml:space="preserve"> (daf</w:t>
      </w:r>
      <w:r w:rsidR="005F42FE">
        <w:t xml:space="preserve">ür mussten wir noch selbst einige Hilfsfunktionen schreiben, siehe </w:t>
      </w:r>
      <w:proofErr w:type="spellStart"/>
      <w:r w:rsidR="005F42FE">
        <w:t>Utils</w:t>
      </w:r>
      <w:proofErr w:type="spellEnd"/>
      <w:r w:rsidR="005F42FE">
        <w:t xml:space="preserve"> Funktionen)</w:t>
      </w:r>
      <w:r w:rsidR="009E1B09">
        <w:t xml:space="preserve"> oder wie man Daten aus einem Mat herausliest. Dafür suche man doch im Code des Recognition Managers und in den </w:t>
      </w:r>
      <w:proofErr w:type="spellStart"/>
      <w:r w:rsidR="009E1B09">
        <w:t>Utils</w:t>
      </w:r>
      <w:proofErr w:type="spellEnd"/>
      <w:r w:rsidR="009E1B09">
        <w:t xml:space="preserve"> Funktionen und </w:t>
      </w:r>
      <w:r w:rsidR="00D9292D">
        <w:t xml:space="preserve">deren </w:t>
      </w:r>
      <w:r w:rsidR="009E1B09">
        <w:t>Tests nach den genauen von uns gefundenen Lösungen zu diesen Proble</w:t>
      </w:r>
      <w:r w:rsidR="00E949FE">
        <w:t>me</w:t>
      </w:r>
      <w:r w:rsidR="009E1B09">
        <w:t>n.</w:t>
      </w:r>
    </w:p>
    <w:p w14:paraId="1AC187AD" w14:textId="7791E8B9" w:rsidR="005016A2" w:rsidRDefault="005016A2" w:rsidP="005016A2">
      <w:pPr>
        <w:pStyle w:val="berschrift2"/>
      </w:pPr>
      <w:r>
        <w:t>Ergebnisse der Arbeit</w:t>
      </w:r>
    </w:p>
    <w:p w14:paraId="0140C641" w14:textId="638A7BF8" w:rsidR="008078F5" w:rsidRPr="005016A2" w:rsidRDefault="005016A2" w:rsidP="005016A2">
      <w:r>
        <w:t xml:space="preserve">Als Endprodukt haben wir das funktionierende </w:t>
      </w:r>
      <w:r w:rsidR="00BB22C5">
        <w:t>Framework, Ansätze für die Portierung auf Unity und eine WPF-GUI zur Darstellung der Ergebnisse, sowie die zugehörige Dokumentation.</w:t>
      </w:r>
      <w:r w:rsidR="00D81C0C">
        <w:t xml:space="preserve"> Leider ist uns die vollständige Implementierung der Tour aufgrund der Probleme mit Unity nicht gelungen.</w:t>
      </w:r>
    </w:p>
    <w:sectPr w:rsidR="008078F5" w:rsidRPr="005016A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DA9B0" w14:textId="77777777" w:rsidR="00D846DE" w:rsidRDefault="00D846DE" w:rsidP="006E6D2A">
      <w:pPr>
        <w:spacing w:after="0" w:line="240" w:lineRule="auto"/>
      </w:pPr>
      <w:r>
        <w:separator/>
      </w:r>
    </w:p>
  </w:endnote>
  <w:endnote w:type="continuationSeparator" w:id="0">
    <w:p w14:paraId="3ACB8235" w14:textId="77777777" w:rsidR="00D846DE" w:rsidRDefault="00D846DE" w:rsidP="006E6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D751A" w14:textId="77777777" w:rsidR="00D846DE" w:rsidRDefault="00D846DE" w:rsidP="006E6D2A">
      <w:pPr>
        <w:spacing w:after="0" w:line="240" w:lineRule="auto"/>
      </w:pPr>
      <w:r>
        <w:separator/>
      </w:r>
    </w:p>
  </w:footnote>
  <w:footnote w:type="continuationSeparator" w:id="0">
    <w:p w14:paraId="200A2C9D" w14:textId="77777777" w:rsidR="00D846DE" w:rsidRDefault="00D846DE" w:rsidP="006E6D2A">
      <w:pPr>
        <w:spacing w:after="0" w:line="240" w:lineRule="auto"/>
      </w:pPr>
      <w:r>
        <w:continuationSeparator/>
      </w:r>
    </w:p>
  </w:footnote>
  <w:footnote w:id="1">
    <w:p w14:paraId="1DE645D5" w14:textId="29EE10F1" w:rsidR="006E6D2A" w:rsidRDefault="006E6D2A">
      <w:pPr>
        <w:pStyle w:val="Funotentext"/>
      </w:pPr>
      <w:r>
        <w:rPr>
          <w:rStyle w:val="Funotenzeichen"/>
        </w:rPr>
        <w:footnoteRef/>
      </w:r>
      <w:r>
        <w:t xml:space="preserve"> </w:t>
      </w:r>
      <w:r w:rsidRPr="006E6D2A">
        <w:t>https://github.com/akkadotnet/akka.net/issues/2153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C559E"/>
    <w:multiLevelType w:val="hybridMultilevel"/>
    <w:tmpl w:val="B7943B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7D882FC3"/>
    <w:multiLevelType w:val="hybridMultilevel"/>
    <w:tmpl w:val="0EFE66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1AC"/>
    <w:rsid w:val="00016BA6"/>
    <w:rsid w:val="0007744B"/>
    <w:rsid w:val="000866A8"/>
    <w:rsid w:val="000D7E06"/>
    <w:rsid w:val="000F1579"/>
    <w:rsid w:val="001550C4"/>
    <w:rsid w:val="00201989"/>
    <w:rsid w:val="00297C1D"/>
    <w:rsid w:val="002A7BE5"/>
    <w:rsid w:val="002B251D"/>
    <w:rsid w:val="002E514B"/>
    <w:rsid w:val="002F473E"/>
    <w:rsid w:val="00301655"/>
    <w:rsid w:val="00312E43"/>
    <w:rsid w:val="00326EE1"/>
    <w:rsid w:val="00341A9D"/>
    <w:rsid w:val="00364299"/>
    <w:rsid w:val="003A0AFE"/>
    <w:rsid w:val="003E1E02"/>
    <w:rsid w:val="003E305F"/>
    <w:rsid w:val="004556F4"/>
    <w:rsid w:val="0045615E"/>
    <w:rsid w:val="004955C2"/>
    <w:rsid w:val="004A013E"/>
    <w:rsid w:val="004C5D13"/>
    <w:rsid w:val="004F7AFF"/>
    <w:rsid w:val="005016A2"/>
    <w:rsid w:val="00595D91"/>
    <w:rsid w:val="005B0170"/>
    <w:rsid w:val="005F42FE"/>
    <w:rsid w:val="006923CF"/>
    <w:rsid w:val="006C031F"/>
    <w:rsid w:val="006E6D2A"/>
    <w:rsid w:val="007D781C"/>
    <w:rsid w:val="008078F5"/>
    <w:rsid w:val="00883157"/>
    <w:rsid w:val="008B4CEB"/>
    <w:rsid w:val="00907D58"/>
    <w:rsid w:val="009308C8"/>
    <w:rsid w:val="00934831"/>
    <w:rsid w:val="00954181"/>
    <w:rsid w:val="00985195"/>
    <w:rsid w:val="009A7017"/>
    <w:rsid w:val="009E1B09"/>
    <w:rsid w:val="009E5D05"/>
    <w:rsid w:val="00A0124A"/>
    <w:rsid w:val="00A1483D"/>
    <w:rsid w:val="00A448D3"/>
    <w:rsid w:val="00AA5A34"/>
    <w:rsid w:val="00B41B11"/>
    <w:rsid w:val="00B471AC"/>
    <w:rsid w:val="00B5718A"/>
    <w:rsid w:val="00BB22C5"/>
    <w:rsid w:val="00BC29A2"/>
    <w:rsid w:val="00BE73C0"/>
    <w:rsid w:val="00CC42D3"/>
    <w:rsid w:val="00CF2D91"/>
    <w:rsid w:val="00D00F9D"/>
    <w:rsid w:val="00D41AD4"/>
    <w:rsid w:val="00D42894"/>
    <w:rsid w:val="00D64FDB"/>
    <w:rsid w:val="00D75A42"/>
    <w:rsid w:val="00D81C0C"/>
    <w:rsid w:val="00D846DE"/>
    <w:rsid w:val="00D9292D"/>
    <w:rsid w:val="00E41B12"/>
    <w:rsid w:val="00E949FE"/>
    <w:rsid w:val="00E979B5"/>
    <w:rsid w:val="00EA5C5C"/>
    <w:rsid w:val="00ED590B"/>
    <w:rsid w:val="00ED6F75"/>
    <w:rsid w:val="00EF4CE9"/>
    <w:rsid w:val="00F2203C"/>
    <w:rsid w:val="00F22496"/>
    <w:rsid w:val="00F37E9B"/>
    <w:rsid w:val="00F4481B"/>
    <w:rsid w:val="00FB0C7E"/>
    <w:rsid w:val="00FF427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F4229"/>
  <w15:chartTrackingRefBased/>
  <w15:docId w15:val="{31035E78-70C1-4E8A-A9CD-D49C5D9D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E73C0"/>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41A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348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E73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D590B"/>
    <w:pPr>
      <w:spacing w:after="0" w:line="240" w:lineRule="auto"/>
    </w:pPr>
  </w:style>
  <w:style w:type="character" w:customStyle="1" w:styleId="berschrift1Zchn">
    <w:name w:val="Überschrift 1 Zchn"/>
    <w:basedOn w:val="Absatz-Standardschriftart"/>
    <w:link w:val="berschrift1"/>
    <w:uiPriority w:val="9"/>
    <w:rsid w:val="00BE73C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41AD4"/>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D41AD4"/>
    <w:pPr>
      <w:ind w:left="720"/>
      <w:contextualSpacing/>
    </w:pPr>
  </w:style>
  <w:style w:type="character" w:customStyle="1" w:styleId="berschrift3Zchn">
    <w:name w:val="Überschrift 3 Zchn"/>
    <w:basedOn w:val="Absatz-Standardschriftart"/>
    <w:link w:val="berschrift3"/>
    <w:uiPriority w:val="9"/>
    <w:rsid w:val="0093483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E73C0"/>
    <w:rPr>
      <w:rFonts w:asciiTheme="majorHAnsi" w:eastAsiaTheme="majorEastAsia" w:hAnsiTheme="majorHAnsi" w:cstheme="majorBidi"/>
      <w:i/>
      <w:iCs/>
      <w:color w:val="2F5496" w:themeColor="accent1" w:themeShade="BF"/>
    </w:rPr>
  </w:style>
  <w:style w:type="paragraph" w:styleId="Funotentext">
    <w:name w:val="footnote text"/>
    <w:basedOn w:val="Standard"/>
    <w:link w:val="FunotentextZchn"/>
    <w:uiPriority w:val="99"/>
    <w:semiHidden/>
    <w:unhideWhenUsed/>
    <w:rsid w:val="006E6D2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E6D2A"/>
    <w:rPr>
      <w:sz w:val="20"/>
      <w:szCs w:val="20"/>
    </w:rPr>
  </w:style>
  <w:style w:type="character" w:styleId="Funotenzeichen">
    <w:name w:val="footnote reference"/>
    <w:basedOn w:val="Absatz-Standardschriftart"/>
    <w:uiPriority w:val="99"/>
    <w:semiHidden/>
    <w:unhideWhenUsed/>
    <w:rsid w:val="006E6D2A"/>
    <w:rPr>
      <w:vertAlign w:val="superscript"/>
    </w:rPr>
  </w:style>
  <w:style w:type="character" w:styleId="Hyperlink">
    <w:name w:val="Hyperlink"/>
    <w:basedOn w:val="Absatz-Standardschriftart"/>
    <w:uiPriority w:val="99"/>
    <w:unhideWhenUsed/>
    <w:rsid w:val="00CF2D91"/>
    <w:rPr>
      <w:color w:val="0563C1" w:themeColor="hyperlink"/>
      <w:u w:val="single"/>
    </w:rPr>
  </w:style>
  <w:style w:type="character" w:styleId="NichtaufgelsteErwhnung">
    <w:name w:val="Unresolved Mention"/>
    <w:basedOn w:val="Absatz-Standardschriftart"/>
    <w:uiPriority w:val="99"/>
    <w:semiHidden/>
    <w:unhideWhenUsed/>
    <w:rsid w:val="00CF2D9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mat/opencvsharp/blob/master/src/OpenCvSharp/Modules/aruco/CvAruco.c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75A6F-0D44-4C0B-8276-F9A06B34C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1537</Words>
  <Characters>9690</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j36PzZeEXN@student.ethz.ch</dc:creator>
  <cp:keywords/>
  <dc:description/>
  <cp:lastModifiedBy>Markus Kiser</cp:lastModifiedBy>
  <cp:revision>65</cp:revision>
  <dcterms:created xsi:type="dcterms:W3CDTF">2017-12-08T11:21:00Z</dcterms:created>
  <dcterms:modified xsi:type="dcterms:W3CDTF">2017-12-10T15:47:00Z</dcterms:modified>
</cp:coreProperties>
</file>