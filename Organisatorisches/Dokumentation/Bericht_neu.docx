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11.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0776125"/>
      <w:r>
        <w:lastRenderedPageBreak/>
        <w:t>Inhaltsverzeichnis</w:t>
      </w:r>
      <w:bookmarkEnd w:id="2"/>
      <w:bookmarkEnd w:id="3"/>
    </w:p>
    <w:p w:rsidR="00AC1FEF"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0776125" w:history="1">
        <w:r w:rsidR="00AC1FEF" w:rsidRPr="0099676C">
          <w:rPr>
            <w:rStyle w:val="Hyperlink"/>
          </w:rPr>
          <w:t>Inhaltsverzeichnis</w:t>
        </w:r>
        <w:r w:rsidR="00AC1FEF">
          <w:rPr>
            <w:webHidden/>
          </w:rPr>
          <w:tab/>
        </w:r>
        <w:r w:rsidR="00AC1FEF">
          <w:rPr>
            <w:webHidden/>
          </w:rPr>
          <w:fldChar w:fldCharType="begin"/>
        </w:r>
        <w:r w:rsidR="00AC1FEF">
          <w:rPr>
            <w:webHidden/>
          </w:rPr>
          <w:instrText xml:space="preserve"> PAGEREF _Toc500776125 \h </w:instrText>
        </w:r>
        <w:r w:rsidR="00AC1FEF">
          <w:rPr>
            <w:webHidden/>
          </w:rPr>
        </w:r>
        <w:r w:rsidR="00AC1FEF">
          <w:rPr>
            <w:webHidden/>
          </w:rPr>
          <w:fldChar w:fldCharType="separate"/>
        </w:r>
        <w:r w:rsidR="00F10193">
          <w:rPr>
            <w:webHidden/>
          </w:rPr>
          <w:t>ii</w:t>
        </w:r>
        <w:r w:rsidR="00AC1FEF">
          <w:rPr>
            <w:webHidden/>
          </w:rPr>
          <w:fldChar w:fldCharType="end"/>
        </w:r>
      </w:hyperlink>
    </w:p>
    <w:p w:rsidR="00AC1FEF" w:rsidRDefault="00DB13E6">
      <w:pPr>
        <w:pStyle w:val="Verzeichnis2"/>
        <w:rPr>
          <w:rFonts w:asciiTheme="minorHAnsi" w:eastAsiaTheme="minorEastAsia" w:hAnsiTheme="minorHAnsi" w:cstheme="minorBidi"/>
          <w:bCs w:val="0"/>
          <w:szCs w:val="22"/>
          <w:lang w:eastAsia="de-CH"/>
        </w:rPr>
      </w:pPr>
      <w:hyperlink w:anchor="_Toc500776126" w:history="1">
        <w:r w:rsidR="00AC1FEF" w:rsidRPr="0099676C">
          <w:rPr>
            <w:rStyle w:val="Hyperlink"/>
          </w:rPr>
          <w:t>1.1.</w:t>
        </w:r>
        <w:r w:rsidR="00AC1FEF">
          <w:rPr>
            <w:rFonts w:asciiTheme="minorHAnsi" w:eastAsiaTheme="minorEastAsia" w:hAnsiTheme="minorHAnsi" w:cstheme="minorBidi"/>
            <w:bCs w:val="0"/>
            <w:szCs w:val="22"/>
            <w:lang w:eastAsia="de-CH"/>
          </w:rPr>
          <w:tab/>
        </w:r>
        <w:r w:rsidR="00AC1FEF" w:rsidRPr="0099676C">
          <w:rPr>
            <w:rStyle w:val="Hyperlink"/>
          </w:rPr>
          <w:t>Abstract</w:t>
        </w:r>
        <w:r w:rsidR="00AC1FEF">
          <w:rPr>
            <w:webHidden/>
          </w:rPr>
          <w:tab/>
        </w:r>
        <w:r w:rsidR="00AC1FEF">
          <w:rPr>
            <w:webHidden/>
          </w:rPr>
          <w:fldChar w:fldCharType="begin"/>
        </w:r>
        <w:r w:rsidR="00AC1FEF">
          <w:rPr>
            <w:webHidden/>
          </w:rPr>
          <w:instrText xml:space="preserve"> PAGEREF _Toc500776126 \h </w:instrText>
        </w:r>
        <w:r w:rsidR="00AC1FEF">
          <w:rPr>
            <w:webHidden/>
          </w:rPr>
        </w:r>
        <w:r w:rsidR="00AC1FEF">
          <w:rPr>
            <w:webHidden/>
          </w:rPr>
          <w:fldChar w:fldCharType="separate"/>
        </w:r>
        <w:r w:rsidR="00F10193">
          <w:rPr>
            <w:webHidden/>
          </w:rPr>
          <w:t>3</w:t>
        </w:r>
        <w:r w:rsidR="00AC1FEF">
          <w:rPr>
            <w:webHidden/>
          </w:rPr>
          <w:fldChar w:fldCharType="end"/>
        </w:r>
      </w:hyperlink>
    </w:p>
    <w:p w:rsidR="00AC1FEF" w:rsidRDefault="00DB13E6">
      <w:pPr>
        <w:pStyle w:val="Verzeichnis2"/>
        <w:rPr>
          <w:rFonts w:asciiTheme="minorHAnsi" w:eastAsiaTheme="minorEastAsia" w:hAnsiTheme="minorHAnsi" w:cstheme="minorBidi"/>
          <w:bCs w:val="0"/>
          <w:szCs w:val="22"/>
          <w:lang w:eastAsia="de-CH"/>
        </w:rPr>
      </w:pPr>
      <w:hyperlink w:anchor="_Toc500776127" w:history="1">
        <w:r w:rsidR="00AC1FEF" w:rsidRPr="0099676C">
          <w:rPr>
            <w:rStyle w:val="Hyperlink"/>
          </w:rPr>
          <w:t>1.2.</w:t>
        </w:r>
        <w:r w:rsidR="00AC1FEF">
          <w:rPr>
            <w:rFonts w:asciiTheme="minorHAnsi" w:eastAsiaTheme="minorEastAsia" w:hAnsiTheme="minorHAnsi" w:cstheme="minorBidi"/>
            <w:bCs w:val="0"/>
            <w:szCs w:val="22"/>
            <w:lang w:eastAsia="de-CH"/>
          </w:rPr>
          <w:tab/>
        </w:r>
        <w:r w:rsidR="00AC1FEF" w:rsidRPr="0099676C">
          <w:rPr>
            <w:rStyle w:val="Hyperlink"/>
          </w:rPr>
          <w:t>Use Case</w:t>
        </w:r>
        <w:r w:rsidR="00AC1FEF">
          <w:rPr>
            <w:webHidden/>
          </w:rPr>
          <w:tab/>
        </w:r>
        <w:r w:rsidR="00AC1FEF">
          <w:rPr>
            <w:webHidden/>
          </w:rPr>
          <w:fldChar w:fldCharType="begin"/>
        </w:r>
        <w:r w:rsidR="00AC1FEF">
          <w:rPr>
            <w:webHidden/>
          </w:rPr>
          <w:instrText xml:space="preserve"> PAGEREF _Toc500776127 \h </w:instrText>
        </w:r>
        <w:r w:rsidR="00AC1FEF">
          <w:rPr>
            <w:webHidden/>
          </w:rPr>
        </w:r>
        <w:r w:rsidR="00AC1FEF">
          <w:rPr>
            <w:webHidden/>
          </w:rPr>
          <w:fldChar w:fldCharType="separate"/>
        </w:r>
        <w:r w:rsidR="00F10193">
          <w:rPr>
            <w:webHidden/>
          </w:rPr>
          <w:t>3</w:t>
        </w:r>
        <w:r w:rsidR="00AC1FEF">
          <w:rPr>
            <w:webHidden/>
          </w:rPr>
          <w:fldChar w:fldCharType="end"/>
        </w:r>
      </w:hyperlink>
    </w:p>
    <w:p w:rsidR="00AC1FEF" w:rsidRDefault="00DB13E6">
      <w:pPr>
        <w:pStyle w:val="Verzeichnis2"/>
        <w:rPr>
          <w:rFonts w:asciiTheme="minorHAnsi" w:eastAsiaTheme="minorEastAsia" w:hAnsiTheme="minorHAnsi" w:cstheme="minorBidi"/>
          <w:bCs w:val="0"/>
          <w:szCs w:val="22"/>
          <w:lang w:eastAsia="de-CH"/>
        </w:rPr>
      </w:pPr>
      <w:hyperlink w:anchor="_Toc500776128" w:history="1">
        <w:r w:rsidR="00AC1FEF" w:rsidRPr="0099676C">
          <w:rPr>
            <w:rStyle w:val="Hyperlink"/>
          </w:rPr>
          <w:t>1.3.</w:t>
        </w:r>
        <w:r w:rsidR="00AC1FEF">
          <w:rPr>
            <w:rFonts w:asciiTheme="minorHAnsi" w:eastAsiaTheme="minorEastAsia" w:hAnsiTheme="minorHAnsi" w:cstheme="minorBidi"/>
            <w:bCs w:val="0"/>
            <w:szCs w:val="22"/>
            <w:lang w:eastAsia="de-CH"/>
          </w:rPr>
          <w:tab/>
        </w:r>
        <w:r w:rsidR="00AC1FEF" w:rsidRPr="0099676C">
          <w:rPr>
            <w:rStyle w:val="Hyperlink"/>
          </w:rPr>
          <w:t>Systemarchitektur</w:t>
        </w:r>
        <w:r w:rsidR="00AC1FEF">
          <w:rPr>
            <w:webHidden/>
          </w:rPr>
          <w:tab/>
        </w:r>
        <w:r w:rsidR="00AC1FEF">
          <w:rPr>
            <w:webHidden/>
          </w:rPr>
          <w:fldChar w:fldCharType="begin"/>
        </w:r>
        <w:r w:rsidR="00AC1FEF">
          <w:rPr>
            <w:webHidden/>
          </w:rPr>
          <w:instrText xml:space="preserve"> PAGEREF _Toc500776128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29" w:history="1">
        <w:r w:rsidR="00AC1FEF" w:rsidRPr="0099676C">
          <w:rPr>
            <w:rStyle w:val="Hyperlink"/>
          </w:rPr>
          <w:t>1.3.1.</w:t>
        </w:r>
        <w:r w:rsidR="00AC1FEF">
          <w:rPr>
            <w:rFonts w:asciiTheme="minorHAnsi" w:eastAsiaTheme="minorEastAsia" w:hAnsiTheme="minorHAnsi" w:cstheme="minorBidi"/>
            <w:bCs w:val="0"/>
            <w:iCs w:val="0"/>
            <w:szCs w:val="22"/>
            <w:lang w:eastAsia="de-CH"/>
          </w:rPr>
          <w:tab/>
        </w:r>
        <w:r w:rsidR="00AC1FEF" w:rsidRPr="0099676C">
          <w:rPr>
            <w:rStyle w:val="Hyperlink"/>
          </w:rPr>
          <w:t>Actors</w:t>
        </w:r>
        <w:r w:rsidR="00AC1FEF">
          <w:rPr>
            <w:webHidden/>
          </w:rPr>
          <w:tab/>
        </w:r>
        <w:r w:rsidR="00AC1FEF">
          <w:rPr>
            <w:webHidden/>
          </w:rPr>
          <w:fldChar w:fldCharType="begin"/>
        </w:r>
        <w:r w:rsidR="00AC1FEF">
          <w:rPr>
            <w:webHidden/>
          </w:rPr>
          <w:instrText xml:space="preserve"> PAGEREF _Toc500776129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0" w:history="1">
        <w:r w:rsidR="00AC1FEF" w:rsidRPr="0099676C">
          <w:rPr>
            <w:rStyle w:val="Hyperlink"/>
          </w:rPr>
          <w:t>1.3.2.</w:t>
        </w:r>
        <w:r w:rsidR="00AC1FEF">
          <w:rPr>
            <w:rFonts w:asciiTheme="minorHAnsi" w:eastAsiaTheme="minorEastAsia" w:hAnsiTheme="minorHAnsi" w:cstheme="minorBidi"/>
            <w:bCs w:val="0"/>
            <w:iCs w:val="0"/>
            <w:szCs w:val="22"/>
            <w:lang w:eastAsia="de-CH"/>
          </w:rPr>
          <w:tab/>
        </w:r>
        <w:r w:rsidR="00AC1FEF" w:rsidRPr="0099676C">
          <w:rPr>
            <w:rStyle w:val="Hyperlink"/>
          </w:rPr>
          <w:t>Nachrichten</w:t>
        </w:r>
        <w:r w:rsidR="00AC1FEF">
          <w:rPr>
            <w:webHidden/>
          </w:rPr>
          <w:tab/>
        </w:r>
        <w:r w:rsidR="00AC1FEF">
          <w:rPr>
            <w:webHidden/>
          </w:rPr>
          <w:fldChar w:fldCharType="begin"/>
        </w:r>
        <w:r w:rsidR="00AC1FEF">
          <w:rPr>
            <w:webHidden/>
          </w:rPr>
          <w:instrText xml:space="preserve"> PAGEREF _Toc500776130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1" w:history="1">
        <w:r w:rsidR="00AC1FEF" w:rsidRPr="0099676C">
          <w:rPr>
            <w:rStyle w:val="Hyperlink"/>
          </w:rPr>
          <w:t>1.3.3.</w:t>
        </w:r>
        <w:r w:rsidR="00AC1FEF">
          <w:rPr>
            <w:rFonts w:asciiTheme="minorHAnsi" w:eastAsiaTheme="minorEastAsia" w:hAnsiTheme="minorHAnsi" w:cstheme="minorBidi"/>
            <w:bCs w:val="0"/>
            <w:iCs w:val="0"/>
            <w:szCs w:val="22"/>
            <w:lang w:eastAsia="de-CH"/>
          </w:rPr>
          <w:tab/>
        </w:r>
        <w:r w:rsidR="00AC1FEF" w:rsidRPr="0099676C">
          <w:rPr>
            <w:rStyle w:val="Hyperlink"/>
          </w:rPr>
          <w:t>Initialisierung</w:t>
        </w:r>
        <w:r w:rsidR="00AC1FEF">
          <w:rPr>
            <w:webHidden/>
          </w:rPr>
          <w:tab/>
        </w:r>
        <w:r w:rsidR="00AC1FEF">
          <w:rPr>
            <w:webHidden/>
          </w:rPr>
          <w:fldChar w:fldCharType="begin"/>
        </w:r>
        <w:r w:rsidR="00AC1FEF">
          <w:rPr>
            <w:webHidden/>
          </w:rPr>
          <w:instrText xml:space="preserve"> PAGEREF _Toc500776131 \h </w:instrText>
        </w:r>
        <w:r w:rsidR="00AC1FEF">
          <w:rPr>
            <w:webHidden/>
          </w:rPr>
        </w:r>
        <w:r w:rsidR="00AC1FEF">
          <w:rPr>
            <w:webHidden/>
          </w:rPr>
          <w:fldChar w:fldCharType="separate"/>
        </w:r>
        <w:r w:rsidR="00F10193">
          <w:rPr>
            <w:webHidden/>
          </w:rPr>
          <w:t>4</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2" w:history="1">
        <w:r w:rsidR="00AC1FEF" w:rsidRPr="0099676C">
          <w:rPr>
            <w:rStyle w:val="Hyperlink"/>
          </w:rPr>
          <w:t>1.3.4.</w:t>
        </w:r>
        <w:r w:rsidR="00AC1FEF">
          <w:rPr>
            <w:rFonts w:asciiTheme="minorHAnsi" w:eastAsiaTheme="minorEastAsia" w:hAnsiTheme="minorHAnsi" w:cstheme="minorBidi"/>
            <w:bCs w:val="0"/>
            <w:iCs w:val="0"/>
            <w:szCs w:val="22"/>
            <w:lang w:eastAsia="de-CH"/>
          </w:rPr>
          <w:tab/>
        </w:r>
        <w:r w:rsidR="00AC1FEF" w:rsidRPr="0099676C">
          <w:rPr>
            <w:rStyle w:val="Hyperlink"/>
          </w:rPr>
          <w:t>ControlActor</w:t>
        </w:r>
        <w:r w:rsidR="00AC1FEF">
          <w:rPr>
            <w:webHidden/>
          </w:rPr>
          <w:tab/>
        </w:r>
        <w:r w:rsidR="00AC1FEF">
          <w:rPr>
            <w:webHidden/>
          </w:rPr>
          <w:fldChar w:fldCharType="begin"/>
        </w:r>
        <w:r w:rsidR="00AC1FEF">
          <w:rPr>
            <w:webHidden/>
          </w:rPr>
          <w:instrText xml:space="preserve"> PAGEREF _Toc500776132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3" w:history="1">
        <w:r w:rsidR="00AC1FEF" w:rsidRPr="0099676C">
          <w:rPr>
            <w:rStyle w:val="Hyperlink"/>
          </w:rPr>
          <w:t>1.3.5.</w:t>
        </w:r>
        <w:r w:rsidR="00AC1FEF">
          <w:rPr>
            <w:rFonts w:asciiTheme="minorHAnsi" w:eastAsiaTheme="minorEastAsia" w:hAnsiTheme="minorHAnsi" w:cstheme="minorBidi"/>
            <w:bCs w:val="0"/>
            <w:iCs w:val="0"/>
            <w:szCs w:val="22"/>
            <w:lang w:eastAsia="de-CH"/>
          </w:rPr>
          <w:tab/>
        </w:r>
        <w:r w:rsidR="00AC1FEF" w:rsidRPr="0099676C">
          <w:rPr>
            <w:rStyle w:val="Hyperlink"/>
          </w:rPr>
          <w:t>RecognitionManager</w:t>
        </w:r>
        <w:r w:rsidR="00AC1FEF">
          <w:rPr>
            <w:webHidden/>
          </w:rPr>
          <w:tab/>
        </w:r>
        <w:r w:rsidR="00AC1FEF">
          <w:rPr>
            <w:webHidden/>
          </w:rPr>
          <w:fldChar w:fldCharType="begin"/>
        </w:r>
        <w:r w:rsidR="00AC1FEF">
          <w:rPr>
            <w:webHidden/>
          </w:rPr>
          <w:instrText xml:space="preserve"> PAGEREF _Toc500776133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4" w:history="1">
        <w:r w:rsidR="00AC1FEF" w:rsidRPr="0099676C">
          <w:rPr>
            <w:rStyle w:val="Hyperlink"/>
          </w:rPr>
          <w:t>1.3.6.</w:t>
        </w:r>
        <w:r w:rsidR="00AC1FEF">
          <w:rPr>
            <w:rFonts w:asciiTheme="minorHAnsi" w:eastAsiaTheme="minorEastAsia" w:hAnsiTheme="minorHAnsi" w:cstheme="minorBidi"/>
            <w:bCs w:val="0"/>
            <w:iCs w:val="0"/>
            <w:szCs w:val="22"/>
            <w:lang w:eastAsia="de-CH"/>
          </w:rPr>
          <w:tab/>
        </w:r>
        <w:r w:rsidR="00AC1FEF" w:rsidRPr="0099676C">
          <w:rPr>
            <w:rStyle w:val="Hyperlink"/>
          </w:rPr>
          <w:t>SyncActor</w:t>
        </w:r>
        <w:r w:rsidR="00AC1FEF">
          <w:rPr>
            <w:webHidden/>
          </w:rPr>
          <w:tab/>
        </w:r>
        <w:r w:rsidR="00AC1FEF">
          <w:rPr>
            <w:webHidden/>
          </w:rPr>
          <w:fldChar w:fldCharType="begin"/>
        </w:r>
        <w:r w:rsidR="00AC1FEF">
          <w:rPr>
            <w:webHidden/>
          </w:rPr>
          <w:instrText xml:space="preserve"> PAGEREF _Toc500776134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5" w:history="1">
        <w:r w:rsidR="00AC1FEF" w:rsidRPr="0099676C">
          <w:rPr>
            <w:rStyle w:val="Hyperlink"/>
          </w:rPr>
          <w:t>1.3.7.</w:t>
        </w:r>
        <w:r w:rsidR="00AC1FEF">
          <w:rPr>
            <w:rFonts w:asciiTheme="minorHAnsi" w:eastAsiaTheme="minorEastAsia" w:hAnsiTheme="minorHAnsi" w:cstheme="minorBidi"/>
            <w:bCs w:val="0"/>
            <w:iCs w:val="0"/>
            <w:szCs w:val="22"/>
            <w:lang w:eastAsia="de-CH"/>
          </w:rPr>
          <w:tab/>
        </w:r>
        <w:r w:rsidR="00AC1FEF" w:rsidRPr="0099676C">
          <w:rPr>
            <w:rStyle w:val="Hyperlink"/>
          </w:rPr>
          <w:t>CameraFeedActor</w:t>
        </w:r>
        <w:r w:rsidR="00AC1FEF">
          <w:rPr>
            <w:webHidden/>
          </w:rPr>
          <w:tab/>
        </w:r>
        <w:r w:rsidR="00AC1FEF">
          <w:rPr>
            <w:webHidden/>
          </w:rPr>
          <w:fldChar w:fldCharType="begin"/>
        </w:r>
        <w:r w:rsidR="00AC1FEF">
          <w:rPr>
            <w:webHidden/>
          </w:rPr>
          <w:instrText xml:space="preserve"> PAGEREF _Toc500776135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6" w:history="1">
        <w:r w:rsidR="00AC1FEF" w:rsidRPr="0099676C">
          <w:rPr>
            <w:rStyle w:val="Hyperlink"/>
          </w:rPr>
          <w:t>1.3.8.</w:t>
        </w:r>
        <w:r w:rsidR="00AC1FEF">
          <w:rPr>
            <w:rFonts w:asciiTheme="minorHAnsi" w:eastAsiaTheme="minorEastAsia" w:hAnsiTheme="minorHAnsi" w:cstheme="minorBidi"/>
            <w:bCs w:val="0"/>
            <w:iCs w:val="0"/>
            <w:szCs w:val="22"/>
            <w:lang w:eastAsia="de-CH"/>
          </w:rPr>
          <w:tab/>
        </w:r>
        <w:r w:rsidR="00AC1FEF" w:rsidRPr="0099676C">
          <w:rPr>
            <w:rStyle w:val="Hyperlink"/>
          </w:rPr>
          <w:t>Erkennungsablauf</w:t>
        </w:r>
        <w:r w:rsidR="00AC1FEF">
          <w:rPr>
            <w:webHidden/>
          </w:rPr>
          <w:tab/>
        </w:r>
        <w:r w:rsidR="00AC1FEF">
          <w:rPr>
            <w:webHidden/>
          </w:rPr>
          <w:fldChar w:fldCharType="begin"/>
        </w:r>
        <w:r w:rsidR="00AC1FEF">
          <w:rPr>
            <w:webHidden/>
          </w:rPr>
          <w:instrText xml:space="preserve"> PAGEREF _Toc500776136 \h </w:instrText>
        </w:r>
        <w:r w:rsidR="00AC1FEF">
          <w:rPr>
            <w:webHidden/>
          </w:rPr>
        </w:r>
        <w:r w:rsidR="00AC1FEF">
          <w:rPr>
            <w:webHidden/>
          </w:rPr>
          <w:fldChar w:fldCharType="separate"/>
        </w:r>
        <w:r w:rsidR="00F10193">
          <w:rPr>
            <w:webHidden/>
          </w:rPr>
          <w:t>5</w:t>
        </w:r>
        <w:r w:rsidR="00AC1FEF">
          <w:rPr>
            <w:webHidden/>
          </w:rPr>
          <w:fldChar w:fldCharType="end"/>
        </w:r>
      </w:hyperlink>
    </w:p>
    <w:p w:rsidR="00AC1FEF" w:rsidRDefault="00DB13E6">
      <w:pPr>
        <w:pStyle w:val="Verzeichnis2"/>
        <w:rPr>
          <w:rFonts w:asciiTheme="minorHAnsi" w:eastAsiaTheme="minorEastAsia" w:hAnsiTheme="minorHAnsi" w:cstheme="minorBidi"/>
          <w:bCs w:val="0"/>
          <w:szCs w:val="22"/>
          <w:lang w:eastAsia="de-CH"/>
        </w:rPr>
      </w:pPr>
      <w:hyperlink w:anchor="_Toc500776137" w:history="1">
        <w:r w:rsidR="00AC1FEF" w:rsidRPr="0099676C">
          <w:rPr>
            <w:rStyle w:val="Hyperlink"/>
          </w:rPr>
          <w:t>1.4.</w:t>
        </w:r>
        <w:r w:rsidR="00AC1FEF">
          <w:rPr>
            <w:rFonts w:asciiTheme="minorHAnsi" w:eastAsiaTheme="minorEastAsia" w:hAnsiTheme="minorHAnsi" w:cstheme="minorBidi"/>
            <w:bCs w:val="0"/>
            <w:szCs w:val="22"/>
            <w:lang w:eastAsia="de-CH"/>
          </w:rPr>
          <w:tab/>
        </w:r>
        <w:r w:rsidR="00AC1FEF" w:rsidRPr="0099676C">
          <w:rPr>
            <w:rStyle w:val="Hyperlink"/>
          </w:rPr>
          <w:t>Übersicht über Bibliotheken und Tools</w:t>
        </w:r>
        <w:r w:rsidR="00AC1FEF">
          <w:rPr>
            <w:webHidden/>
          </w:rPr>
          <w:tab/>
        </w:r>
        <w:r w:rsidR="00AC1FEF">
          <w:rPr>
            <w:webHidden/>
          </w:rPr>
          <w:fldChar w:fldCharType="begin"/>
        </w:r>
        <w:r w:rsidR="00AC1FEF">
          <w:rPr>
            <w:webHidden/>
          </w:rPr>
          <w:instrText xml:space="preserve"> PAGEREF _Toc500776137 \h </w:instrText>
        </w:r>
        <w:r w:rsidR="00AC1FEF">
          <w:rPr>
            <w:webHidden/>
          </w:rPr>
        </w:r>
        <w:r w:rsidR="00AC1FEF">
          <w:rPr>
            <w:webHidden/>
          </w:rPr>
          <w:fldChar w:fldCharType="separate"/>
        </w:r>
        <w:r w:rsidR="00F10193">
          <w:rPr>
            <w:webHidden/>
          </w:rPr>
          <w:t>6</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8" w:history="1">
        <w:r w:rsidR="00AC1FEF" w:rsidRPr="0099676C">
          <w:rPr>
            <w:rStyle w:val="Hyperlink"/>
          </w:rPr>
          <w:t>1.4.1.</w:t>
        </w:r>
        <w:r w:rsidR="00AC1FEF">
          <w:rPr>
            <w:rFonts w:asciiTheme="minorHAnsi" w:eastAsiaTheme="minorEastAsia" w:hAnsiTheme="minorHAnsi" w:cstheme="minorBidi"/>
            <w:bCs w:val="0"/>
            <w:iCs w:val="0"/>
            <w:szCs w:val="22"/>
            <w:lang w:eastAsia="de-CH"/>
          </w:rPr>
          <w:tab/>
        </w:r>
        <w:r w:rsidR="00AC1FEF" w:rsidRPr="0099676C">
          <w:rPr>
            <w:rStyle w:val="Hyperlink"/>
          </w:rPr>
          <w:t>Bilderkennung</w:t>
        </w:r>
        <w:r w:rsidR="00AC1FEF">
          <w:rPr>
            <w:webHidden/>
          </w:rPr>
          <w:tab/>
        </w:r>
        <w:r w:rsidR="00AC1FEF">
          <w:rPr>
            <w:webHidden/>
          </w:rPr>
          <w:fldChar w:fldCharType="begin"/>
        </w:r>
        <w:r w:rsidR="00AC1FEF">
          <w:rPr>
            <w:webHidden/>
          </w:rPr>
          <w:instrText xml:space="preserve"> PAGEREF _Toc500776138 \h </w:instrText>
        </w:r>
        <w:r w:rsidR="00AC1FEF">
          <w:rPr>
            <w:webHidden/>
          </w:rPr>
        </w:r>
        <w:r w:rsidR="00AC1FEF">
          <w:rPr>
            <w:webHidden/>
          </w:rPr>
          <w:fldChar w:fldCharType="separate"/>
        </w:r>
        <w:r w:rsidR="00F10193">
          <w:rPr>
            <w:webHidden/>
          </w:rPr>
          <w:t>6</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39" w:history="1">
        <w:r w:rsidR="00AC1FEF" w:rsidRPr="0099676C">
          <w:rPr>
            <w:rStyle w:val="Hyperlink"/>
          </w:rPr>
          <w:t>1.4.2.</w:t>
        </w:r>
        <w:r w:rsidR="00AC1FEF">
          <w:rPr>
            <w:rFonts w:asciiTheme="minorHAnsi" w:eastAsiaTheme="minorEastAsia" w:hAnsiTheme="minorHAnsi" w:cstheme="minorBidi"/>
            <w:bCs w:val="0"/>
            <w:iCs w:val="0"/>
            <w:szCs w:val="22"/>
            <w:lang w:eastAsia="de-CH"/>
          </w:rPr>
          <w:tab/>
        </w:r>
        <w:r w:rsidR="00AC1FEF" w:rsidRPr="0099676C">
          <w:rPr>
            <w:rStyle w:val="Hyperlink"/>
          </w:rPr>
          <w:t>Actorimplementierung</w:t>
        </w:r>
        <w:r w:rsidR="00AC1FEF">
          <w:rPr>
            <w:webHidden/>
          </w:rPr>
          <w:tab/>
        </w:r>
        <w:r w:rsidR="00AC1FEF">
          <w:rPr>
            <w:webHidden/>
          </w:rPr>
          <w:fldChar w:fldCharType="begin"/>
        </w:r>
        <w:r w:rsidR="00AC1FEF">
          <w:rPr>
            <w:webHidden/>
          </w:rPr>
          <w:instrText xml:space="preserve"> PAGEREF _Toc500776139 \h </w:instrText>
        </w:r>
        <w:r w:rsidR="00AC1FEF">
          <w:rPr>
            <w:webHidden/>
          </w:rPr>
        </w:r>
        <w:r w:rsidR="00AC1FEF">
          <w:rPr>
            <w:webHidden/>
          </w:rPr>
          <w:fldChar w:fldCharType="separate"/>
        </w:r>
        <w:r w:rsidR="00F10193">
          <w:rPr>
            <w:webHidden/>
          </w:rPr>
          <w:t>7</w:t>
        </w:r>
        <w:r w:rsidR="00AC1FEF">
          <w:rPr>
            <w:webHidden/>
          </w:rPr>
          <w:fldChar w:fldCharType="end"/>
        </w:r>
      </w:hyperlink>
    </w:p>
    <w:p w:rsidR="00AC1FEF" w:rsidRDefault="00DB13E6">
      <w:pPr>
        <w:pStyle w:val="Verzeichnis3"/>
        <w:rPr>
          <w:rFonts w:asciiTheme="minorHAnsi" w:eastAsiaTheme="minorEastAsia" w:hAnsiTheme="minorHAnsi" w:cstheme="minorBidi"/>
          <w:bCs w:val="0"/>
          <w:iCs w:val="0"/>
          <w:szCs w:val="22"/>
          <w:lang w:eastAsia="de-CH"/>
        </w:rPr>
      </w:pPr>
      <w:hyperlink w:anchor="_Toc500776140" w:history="1">
        <w:r w:rsidR="00AC1FEF" w:rsidRPr="0099676C">
          <w:rPr>
            <w:rStyle w:val="Hyperlink"/>
          </w:rPr>
          <w:t>1.4.3.</w:t>
        </w:r>
        <w:r w:rsidR="00AC1FEF">
          <w:rPr>
            <w:rFonts w:asciiTheme="minorHAnsi" w:eastAsiaTheme="minorEastAsia" w:hAnsiTheme="minorHAnsi" w:cstheme="minorBidi"/>
            <w:bCs w:val="0"/>
            <w:iCs w:val="0"/>
            <w:szCs w:val="22"/>
            <w:lang w:eastAsia="de-CH"/>
          </w:rPr>
          <w:tab/>
        </w:r>
        <w:r w:rsidR="00AC1FEF" w:rsidRPr="0099676C">
          <w:rPr>
            <w:rStyle w:val="Hyperlink"/>
          </w:rPr>
          <w:t>Darstellung</w:t>
        </w:r>
        <w:r w:rsidR="00AC1FEF">
          <w:rPr>
            <w:webHidden/>
          </w:rPr>
          <w:tab/>
        </w:r>
        <w:r w:rsidR="00AC1FEF">
          <w:rPr>
            <w:webHidden/>
          </w:rPr>
          <w:fldChar w:fldCharType="begin"/>
        </w:r>
        <w:r w:rsidR="00AC1FEF">
          <w:rPr>
            <w:webHidden/>
          </w:rPr>
          <w:instrText xml:space="preserve"> PAGEREF _Toc500776140 \h </w:instrText>
        </w:r>
        <w:r w:rsidR="00AC1FEF">
          <w:rPr>
            <w:webHidden/>
          </w:rPr>
        </w:r>
        <w:r w:rsidR="00AC1FEF">
          <w:rPr>
            <w:webHidden/>
          </w:rPr>
          <w:fldChar w:fldCharType="separate"/>
        </w:r>
        <w:r w:rsidR="00F10193">
          <w:rPr>
            <w:webHidden/>
          </w:rPr>
          <w:t>7</w:t>
        </w:r>
        <w:r w:rsidR="00AC1FEF">
          <w:rPr>
            <w:webHidden/>
          </w:rPr>
          <w:fldChar w:fldCharType="end"/>
        </w:r>
      </w:hyperlink>
    </w:p>
    <w:p w:rsidR="00AC1FEF" w:rsidRDefault="00DB13E6">
      <w:pPr>
        <w:pStyle w:val="Verzeichnis2"/>
        <w:rPr>
          <w:rFonts w:asciiTheme="minorHAnsi" w:eastAsiaTheme="minorEastAsia" w:hAnsiTheme="minorHAnsi" w:cstheme="minorBidi"/>
          <w:bCs w:val="0"/>
          <w:szCs w:val="22"/>
          <w:lang w:eastAsia="de-CH"/>
        </w:rPr>
      </w:pPr>
      <w:hyperlink w:anchor="_Toc500776141" w:history="1">
        <w:r w:rsidR="00AC1FEF" w:rsidRPr="0099676C">
          <w:rPr>
            <w:rStyle w:val="Hyperlink"/>
          </w:rPr>
          <w:t>1.5.</w:t>
        </w:r>
        <w:r w:rsidR="00AC1FEF">
          <w:rPr>
            <w:rFonts w:asciiTheme="minorHAnsi" w:eastAsiaTheme="minorEastAsia" w:hAnsiTheme="minorHAnsi" w:cstheme="minorBidi"/>
            <w:bCs w:val="0"/>
            <w:szCs w:val="22"/>
            <w:lang w:eastAsia="de-CH"/>
          </w:rPr>
          <w:tab/>
        </w:r>
        <w:r w:rsidR="00AC1FEF" w:rsidRPr="0099676C">
          <w:rPr>
            <w:rStyle w:val="Hyperlink"/>
          </w:rPr>
          <w:t>Probleme in der Entwicklung</w:t>
        </w:r>
        <w:r w:rsidR="00AC1FEF">
          <w:rPr>
            <w:webHidden/>
          </w:rPr>
          <w:tab/>
        </w:r>
        <w:r w:rsidR="00AC1FEF">
          <w:rPr>
            <w:webHidden/>
          </w:rPr>
          <w:fldChar w:fldCharType="begin"/>
        </w:r>
        <w:r w:rsidR="00AC1FEF">
          <w:rPr>
            <w:webHidden/>
          </w:rPr>
          <w:instrText xml:space="preserve"> PAGEREF _Toc500776141 \h </w:instrText>
        </w:r>
        <w:r w:rsidR="00AC1FEF">
          <w:rPr>
            <w:webHidden/>
          </w:rPr>
        </w:r>
        <w:r w:rsidR="00AC1FEF">
          <w:rPr>
            <w:webHidden/>
          </w:rPr>
          <w:fldChar w:fldCharType="separate"/>
        </w:r>
        <w:r w:rsidR="00F10193">
          <w:rPr>
            <w:webHidden/>
          </w:rPr>
          <w:t>7</w:t>
        </w:r>
        <w:r w:rsidR="00AC1FEF">
          <w:rPr>
            <w:webHidden/>
          </w:rPr>
          <w:fldChar w:fldCharType="end"/>
        </w:r>
      </w:hyperlink>
    </w:p>
    <w:p w:rsidR="00AC1FEF" w:rsidRDefault="00DB13E6">
      <w:pPr>
        <w:pStyle w:val="Verzeichnis2"/>
        <w:rPr>
          <w:rFonts w:asciiTheme="minorHAnsi" w:eastAsiaTheme="minorEastAsia" w:hAnsiTheme="minorHAnsi" w:cstheme="minorBidi"/>
          <w:bCs w:val="0"/>
          <w:szCs w:val="22"/>
          <w:lang w:eastAsia="de-CH"/>
        </w:rPr>
      </w:pPr>
      <w:hyperlink w:anchor="_Toc500776142" w:history="1">
        <w:r w:rsidR="00AC1FEF" w:rsidRPr="0099676C">
          <w:rPr>
            <w:rStyle w:val="Hyperlink"/>
          </w:rPr>
          <w:t>1.6.</w:t>
        </w:r>
        <w:r w:rsidR="00AC1FEF">
          <w:rPr>
            <w:rFonts w:asciiTheme="minorHAnsi" w:eastAsiaTheme="minorEastAsia" w:hAnsiTheme="minorHAnsi" w:cstheme="minorBidi"/>
            <w:bCs w:val="0"/>
            <w:szCs w:val="22"/>
            <w:lang w:eastAsia="de-CH"/>
          </w:rPr>
          <w:tab/>
        </w:r>
        <w:r w:rsidR="00AC1FEF" w:rsidRPr="0099676C">
          <w:rPr>
            <w:rStyle w:val="Hyperlink"/>
          </w:rPr>
          <w:t>Ergebnisse der Arbeit</w:t>
        </w:r>
        <w:r w:rsidR="00AC1FEF">
          <w:rPr>
            <w:webHidden/>
          </w:rPr>
          <w:tab/>
        </w:r>
        <w:r w:rsidR="00AC1FEF">
          <w:rPr>
            <w:webHidden/>
          </w:rPr>
          <w:fldChar w:fldCharType="begin"/>
        </w:r>
        <w:r w:rsidR="00AC1FEF">
          <w:rPr>
            <w:webHidden/>
          </w:rPr>
          <w:instrText xml:space="preserve"> PAGEREF _Toc500776142 \h </w:instrText>
        </w:r>
        <w:r w:rsidR="00AC1FEF">
          <w:rPr>
            <w:webHidden/>
          </w:rPr>
        </w:r>
        <w:r w:rsidR="00AC1FEF">
          <w:rPr>
            <w:webHidden/>
          </w:rPr>
          <w:fldChar w:fldCharType="separate"/>
        </w:r>
        <w:r w:rsidR="00F10193">
          <w:rPr>
            <w:webHidden/>
          </w:rPr>
          <w:t>8</w:t>
        </w:r>
        <w:r w:rsidR="00AC1FEF">
          <w:rPr>
            <w:webHidden/>
          </w:rPr>
          <w:fldChar w:fldCharType="end"/>
        </w:r>
      </w:hyperlink>
    </w:p>
    <w:p w:rsidR="00AC1FEF" w:rsidRDefault="00DB13E6">
      <w:pPr>
        <w:pStyle w:val="Verzeichnis2"/>
        <w:rPr>
          <w:rFonts w:asciiTheme="minorHAnsi" w:eastAsiaTheme="minorEastAsia" w:hAnsiTheme="minorHAnsi" w:cstheme="minorBidi"/>
          <w:bCs w:val="0"/>
          <w:szCs w:val="22"/>
          <w:lang w:eastAsia="de-CH"/>
        </w:rPr>
      </w:pPr>
      <w:hyperlink w:anchor="_Toc500776143" w:history="1">
        <w:r w:rsidR="00AC1FEF" w:rsidRPr="0099676C">
          <w:rPr>
            <w:rStyle w:val="Hyperlink"/>
          </w:rPr>
          <w:t>1.7.</w:t>
        </w:r>
        <w:r w:rsidR="00AC1FEF">
          <w:rPr>
            <w:rFonts w:asciiTheme="minorHAnsi" w:eastAsiaTheme="minorEastAsia" w:hAnsiTheme="minorHAnsi" w:cstheme="minorBidi"/>
            <w:bCs w:val="0"/>
            <w:szCs w:val="22"/>
            <w:lang w:eastAsia="de-CH"/>
          </w:rPr>
          <w:tab/>
        </w:r>
        <w:r w:rsidR="00AC1FEF" w:rsidRPr="0099676C">
          <w:rPr>
            <w:rStyle w:val="Hyperlink"/>
          </w:rPr>
          <w:t>Ausblick</w:t>
        </w:r>
        <w:r w:rsidR="00AC1FEF">
          <w:rPr>
            <w:webHidden/>
          </w:rPr>
          <w:tab/>
        </w:r>
        <w:r w:rsidR="00AC1FEF">
          <w:rPr>
            <w:webHidden/>
          </w:rPr>
          <w:fldChar w:fldCharType="begin"/>
        </w:r>
        <w:r w:rsidR="00AC1FEF">
          <w:rPr>
            <w:webHidden/>
          </w:rPr>
          <w:instrText xml:space="preserve"> PAGEREF _Toc500776143 \h </w:instrText>
        </w:r>
        <w:r w:rsidR="00AC1FEF">
          <w:rPr>
            <w:webHidden/>
          </w:rPr>
        </w:r>
        <w:r w:rsidR="00AC1FEF">
          <w:rPr>
            <w:webHidden/>
          </w:rPr>
          <w:fldChar w:fldCharType="separate"/>
        </w:r>
        <w:r w:rsidR="00F10193">
          <w:rPr>
            <w:webHidden/>
          </w:rPr>
          <w:t>8</w:t>
        </w:r>
        <w:r w:rsidR="00AC1FEF">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8"/>
          <w:footerReference w:type="default" r:id="rId9"/>
          <w:headerReference w:type="first" r:id="rId10"/>
          <w:footerReference w:type="first" r:id="rId11"/>
          <w:footnotePr>
            <w:numRestart w:val="eachPage"/>
          </w:footnotePr>
          <w:pgSz w:w="11906" w:h="16838" w:code="9"/>
          <w:pgMar w:top="1985" w:right="1247" w:bottom="2041" w:left="1247" w:header="1077" w:footer="567" w:gutter="0"/>
          <w:pgNumType w:fmt="lowerRoman" w:start="1"/>
          <w:cols w:space="708"/>
          <w:titlePg/>
          <w:docGrid w:linePitch="360"/>
        </w:sectPr>
      </w:pPr>
    </w:p>
    <w:p w:rsidR="00094176" w:rsidRDefault="00094176" w:rsidP="00094176">
      <w:pPr>
        <w:pStyle w:val="berschrift2"/>
      </w:pPr>
      <w:bookmarkStart w:id="4" w:name="_Toc500774278"/>
      <w:bookmarkStart w:id="5" w:name="_Toc500776126"/>
      <w:r>
        <w:lastRenderedPageBreak/>
        <w:t>Abstract</w:t>
      </w:r>
      <w:bookmarkEnd w:id="4"/>
      <w:bookmarkEnd w:id="5"/>
    </w:p>
    <w:p w:rsidR="00094176" w:rsidRDefault="00094176" w:rsidP="00094176">
      <w:r>
        <w:t xml:space="preserve">Unsere Gruppenarbeit begann mit dem Ziel, für die HoloLens ein Framework zu programmieren, welches es ermöglichen sollte, eine geführte Tour mittels Bilderkennung zu implementieren. </w:t>
      </w:r>
    </w:p>
    <w:p w:rsidR="00094176" w:rsidRDefault="00094176" w:rsidP="00094176">
      <w:r>
        <w:t>In diesem Bericht fassen wir unsere Ergebnisse zusammen, beleuchten welche Probleme und Schwierigkeiten auftraten und welche Lösung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rsidR="00094176" w:rsidRDefault="00094176" w:rsidP="00094176">
      <w:pPr>
        <w:pStyle w:val="berschrift2"/>
      </w:pPr>
      <w:bookmarkStart w:id="6" w:name="_Toc500774279"/>
      <w:bookmarkStart w:id="7" w:name="_Toc500776127"/>
      <w:r>
        <w:t>Use Case</w:t>
      </w:r>
      <w:bookmarkEnd w:id="6"/>
      <w:bookmarkEnd w:id="7"/>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von Herrn </w:t>
      </w:r>
      <w:proofErr w:type="spellStart"/>
      <w:r>
        <w:t>Gunzinger</w:t>
      </w:r>
      <w:proofErr w:type="spellEnd"/>
      <w:r>
        <w:t xml:space="preserve"> 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094176" w:rsidRDefault="00094176" w:rsidP="00094176">
      <w:pPr>
        <w:pStyle w:val="Listenabsatz"/>
        <w:numPr>
          <w:ilvl w:val="0"/>
          <w:numId w:val="12"/>
        </w:numPr>
      </w:pPr>
      <w:r>
        <w:t>Ein Kunde steht im Eingangsbereich und meldet sich bei der Rezeption. Diese empfängt ihn herzlich und übergibt ihm die HoloLens mit der Bitte sich diese doch aufzusetzen.</w:t>
      </w:r>
    </w:p>
    <w:p w:rsidR="00094176" w:rsidRDefault="00094176" w:rsidP="00094176">
      <w:pPr>
        <w:pStyle w:val="Listenabsatz"/>
        <w:numPr>
          <w:ilvl w:val="0"/>
          <w:numId w:val="12"/>
        </w:numPr>
      </w:pPr>
      <w:r>
        <w:t>Sobald der Kunde die HoloLens auf dem Kopf sitzend hat, sollte die App bereits laufen.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 xml:space="preserve">Danach sollte eine warmherzige Willkommensrede von Herrn </w:t>
      </w:r>
      <w:proofErr w:type="spellStart"/>
      <w:r>
        <w:t>Gunzinger</w:t>
      </w:r>
      <w:proofErr w:type="spellEnd"/>
      <w:r>
        <w:t xml:space="preserve"> per Video folgen, die den Kunden via virtuelle Wegweiser zum Christof Bühler navigieren sollte. Auf dem Weg sollten verschiedenen Zusatzinformationen, wie etwa die Benennung der verschiedenen Departments der SCS, die Beschriftung der Büros des Chefs und der Finanzabteilung oder die Anzahl der momentanen Mitarbeiter, um nur ein paar mögliche aufzuzählen, aufpoppen.</w:t>
      </w:r>
    </w:p>
    <w:p w:rsidR="00094176" w:rsidRPr="00FF427D" w:rsidRDefault="00094176" w:rsidP="00094176">
      <w:pPr>
        <w:pStyle w:val="Listenabsatz"/>
        <w:numPr>
          <w:ilvl w:val="0"/>
          <w:numId w:val="12"/>
        </w:numPr>
      </w:pPr>
      <w:r w:rsidRPr="00FF427D">
        <w:t>Beim Departement Life Science &amp; Physics angelangt, taucht e</w:t>
      </w:r>
      <w:r>
        <w:t>in blinkender Pfeil über dem Pult vom Christof Bühler auf, sodass gerade klar wird, wen der Kunde ansprechen sollte.</w:t>
      </w:r>
    </w:p>
    <w:p w:rsidR="00094176" w:rsidRDefault="00094176" w:rsidP="00094176">
      <w:pPr>
        <w:pStyle w:val="Listenabsatz"/>
        <w:numPr>
          <w:ilvl w:val="0"/>
          <w:numId w:val="12"/>
        </w:numPr>
      </w:pPr>
      <w:r>
        <w:t>Danach geht’s zurück zur Rezeption mit der Begleitung von Christof Bühler. Die eigentliche Tour beginnt nun. Christof erzählt über die Geschichte der SCS und nimmt Bezug auf das Mobiliar des SCS – Museums. Dabei sollten immer wieder unterstützende Informationen zu den angesprochenen Geschichten eingeblendet werden.</w:t>
      </w:r>
    </w:p>
    <w:p w:rsidR="00094176" w:rsidRPr="00395936" w:rsidRDefault="00094176" w:rsidP="00094176">
      <w:pPr>
        <w:pStyle w:val="Listenabsatz"/>
        <w:numPr>
          <w:ilvl w:val="0"/>
          <w:numId w:val="12"/>
        </w:numPr>
      </w:pPr>
      <w:r>
        <w:t xml:space="preserve">Danach geht die Führung wieder den Wegweisern nach und wird im gleichen Stil gehalten, das heisst, dass zu den erwähnten Produkten Zusatzinformationen eingeblendet werden. Es können dies Bilder, Ton, Videos, oder 3D – Modelle sein. Der Fantasie </w:t>
      </w:r>
      <w:proofErr w:type="gramStart"/>
      <w:r>
        <w:t>sollte</w:t>
      </w:r>
      <w:proofErr w:type="gramEnd"/>
      <w:r>
        <w:t xml:space="preserv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 xml:space="preserve">bei der Rezeption mit einer kurz und knackigen Abschlussmessage vom Chef persönlich. Danach wird die HoloLens abgegeben und </w:t>
      </w:r>
      <w:r>
        <w:lastRenderedPageBreak/>
        <w:t>der Kunde wird dann schlussendlich noch real und persönlich von Christof verabschiedet.</w:t>
      </w:r>
    </w:p>
    <w:p w:rsidR="00094176" w:rsidRDefault="00094176" w:rsidP="00094176"/>
    <w:p w:rsidR="00094176" w:rsidRDefault="00094176" w:rsidP="00094176">
      <w:pPr>
        <w:pStyle w:val="berschrift2"/>
      </w:pPr>
      <w:bookmarkStart w:id="8" w:name="_Toc500774280"/>
      <w:bookmarkStart w:id="9" w:name="_Toc500776128"/>
      <w:r>
        <w:t>Systemarchitektur</w:t>
      </w:r>
      <w:bookmarkEnd w:id="8"/>
      <w:bookmarkEnd w:id="9"/>
    </w:p>
    <w:p w:rsidR="00094176" w:rsidRPr="00FB59F6" w:rsidRDefault="00094176" w:rsidP="00094176"/>
    <w:p w:rsidR="00094176" w:rsidRDefault="00094176" w:rsidP="00094176">
      <w:pPr>
        <w:pStyle w:val="berschrift3"/>
      </w:pPr>
      <w:bookmarkStart w:id="10" w:name="_Toc500774281"/>
      <w:bookmarkStart w:id="11" w:name="_Toc500776129"/>
      <w:r>
        <w:t>Actors</w:t>
      </w:r>
      <w:bookmarkEnd w:id="10"/>
      <w:bookmarkEnd w:id="11"/>
    </w:p>
    <w:p w:rsidR="00094176" w:rsidRPr="00205B13" w:rsidRDefault="00094176" w:rsidP="00094176">
      <w:r>
        <w:t xml:space="preserve">Actors sind das Kernstück unseres Systems. Im Wesentlichen sind Actors einzelne «Threads», die untereinander Nachrichten verschicken können. Dadurch lassen sich einzelne Aufgaben oder Module als Akteure modellieren. Zum Beispiel haben wir den </w:t>
      </w:r>
      <w:proofErr w:type="spellStart"/>
      <w:r>
        <w:t>RecognitionManager</w:t>
      </w:r>
      <w:proofErr w:type="spellEnd"/>
      <w:r>
        <w:t xml:space="preserve"> der Aufgabe der Erkennung von Markern auf einem Bild nach modelliert. Der </w:t>
      </w:r>
      <w:proofErr w:type="spellStart"/>
      <w:r>
        <w:t>RecognitionManager</w:t>
      </w:r>
      <w:proofErr w:type="spellEnd"/>
      <w:r>
        <w:t xml:space="preserve"> wird über gesteuert, indem er die Nachrichten </w:t>
      </w:r>
      <w:proofErr w:type="spellStart"/>
      <w:r>
        <w:t>NewFrameArrived</w:t>
      </w:r>
      <w:proofErr w:type="spellEnd"/>
      <w:r>
        <w:t xml:space="preserve"> oder </w:t>
      </w:r>
      <w:proofErr w:type="spellStart"/>
      <w:r>
        <w:t>RequestAllVirtualObjects</w:t>
      </w:r>
      <w:proofErr w:type="spellEnd"/>
      <w:r>
        <w:t xml:space="preserve"> erhält.</w:t>
      </w:r>
    </w:p>
    <w:p w:rsidR="00094176" w:rsidRDefault="00094176" w:rsidP="00094176">
      <w:pPr>
        <w:pStyle w:val="berschrift3"/>
      </w:pPr>
      <w:bookmarkStart w:id="12" w:name="_Toc500774282"/>
      <w:bookmarkStart w:id="13" w:name="_Toc500776130"/>
      <w:r>
        <w:t>Nachrichten</w:t>
      </w:r>
      <w:bookmarkEnd w:id="12"/>
      <w:bookmarkEnd w:id="13"/>
    </w:p>
    <w:p w:rsidR="00094176" w:rsidRPr="00205B13" w:rsidRDefault="00094176" w:rsidP="00094176">
      <w:r>
        <w:t xml:space="preserve">In unserer Implementierung existiert für jede Nachrichtenart, zum Beispiel </w:t>
      </w:r>
      <w:proofErr w:type="spellStart"/>
      <w:r>
        <w:t>NewFrameArrived</w:t>
      </w:r>
      <w:proofErr w:type="spellEnd"/>
      <w:r>
        <w:t xml:space="preserve">, eine eigene Klasse. Damit ist sichergestellt, dass die Daten jedes Mal im gleichen Format übertragen werden, vorausgesetzt, dass der </w:t>
      </w:r>
      <w:proofErr w:type="spellStart"/>
      <w:r>
        <w:t>Nachrichtenkonstruktor</w:t>
      </w:r>
      <w:proofErr w:type="spellEnd"/>
      <w:r>
        <w:t xml:space="preserve"> korrekt verwendet wurde.</w:t>
      </w:r>
    </w:p>
    <w:p w:rsidR="00094176" w:rsidRDefault="00094176" w:rsidP="00094176">
      <w:r>
        <w:rPr>
          <w:noProof/>
        </w:rPr>
        <w:drawing>
          <wp:inline distT="0" distB="0" distL="0" distR="0" wp14:anchorId="4E99EB62" wp14:editId="01E7E23A">
            <wp:extent cx="5760720" cy="3006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6090"/>
                    </a:xfrm>
                    <a:prstGeom prst="rect">
                      <a:avLst/>
                    </a:prstGeom>
                  </pic:spPr>
                </pic:pic>
              </a:graphicData>
            </a:graphic>
          </wp:inline>
        </w:drawing>
      </w:r>
    </w:p>
    <w:p w:rsidR="00094176" w:rsidRDefault="00094176" w:rsidP="00094176">
      <w:pPr>
        <w:pStyle w:val="Beschriftung"/>
      </w:pPr>
      <w:r>
        <w:t>Systemarchitektur</w:t>
      </w:r>
    </w:p>
    <w:p w:rsidR="00094176" w:rsidRDefault="00094176" w:rsidP="00094176">
      <w:pPr>
        <w:pStyle w:val="berschrift3"/>
      </w:pPr>
      <w:bookmarkStart w:id="14" w:name="_Toc500774283"/>
      <w:bookmarkStart w:id="15" w:name="_Toc500776131"/>
      <w:r>
        <w:t>Initialisierung</w:t>
      </w:r>
      <w:bookmarkEnd w:id="14"/>
      <w:bookmarkEnd w:id="15"/>
    </w:p>
    <w:p w:rsidR="00094176" w:rsidRDefault="00094176" w:rsidP="00094176">
      <w:r>
        <w:t xml:space="preserve">Zur Initialisierung erstellt der </w:t>
      </w:r>
      <w:proofErr w:type="spellStart"/>
      <w:r>
        <w:t>Enduser</w:t>
      </w:r>
      <w:proofErr w:type="spellEnd"/>
      <w:r>
        <w:t xml:space="preserve"> jeweils ein </w:t>
      </w:r>
      <w:proofErr w:type="spellStart"/>
      <w:r>
        <w:t>SyncObject</w:t>
      </w:r>
      <w:proofErr w:type="spellEnd"/>
      <w:r>
        <w:t xml:space="preserve"> und ein </w:t>
      </w:r>
      <w:proofErr w:type="spellStart"/>
      <w:r>
        <w:t>CameraFeedSyncObject</w:t>
      </w:r>
      <w:proofErr w:type="spellEnd"/>
      <w:r>
        <w:t xml:space="preserve"> und gibt ein Dictionary gemäss Emgu.CV an, </w:t>
      </w:r>
      <w:proofErr w:type="gramStart"/>
      <w:r>
        <w:t>das</w:t>
      </w:r>
      <w:proofErr w:type="gramEnd"/>
      <w:r>
        <w:t xml:space="preserve"> die zu erkennenden Marker beinhaltet.</w:t>
      </w:r>
    </w:p>
    <w:p w:rsidR="00094176" w:rsidRPr="00AF098C" w:rsidRDefault="00094176" w:rsidP="00094176">
      <w:r>
        <w:t xml:space="preserve">Dann erstellt der </w:t>
      </w:r>
      <w:proofErr w:type="spellStart"/>
      <w:r>
        <w:t>Enduser</w:t>
      </w:r>
      <w:proofErr w:type="spellEnd"/>
      <w:r>
        <w:t xml:space="preserve"> ein neues Objekt der Klasse Framework mit den erstellten Objekten auf und ruft darauf die Funktion Initialize auf, was das Framework startet. Danach «füttert» er die einzelnen Frames in des </w:t>
      </w:r>
      <w:proofErr w:type="spellStart"/>
      <w:r>
        <w:t>CameraFeedSyncObject</w:t>
      </w:r>
      <w:proofErr w:type="spellEnd"/>
      <w:r>
        <w:t xml:space="preserve"> und erhält die Daten aus dem </w:t>
      </w:r>
      <w:proofErr w:type="spellStart"/>
      <w:r>
        <w:t>SyncObject</w:t>
      </w:r>
      <w:proofErr w:type="spellEnd"/>
      <w:r>
        <w:t>.</w:t>
      </w:r>
    </w:p>
    <w:p w:rsidR="00094176" w:rsidRDefault="00094176" w:rsidP="00094176">
      <w:pPr>
        <w:pStyle w:val="berschrift3"/>
      </w:pPr>
      <w:bookmarkStart w:id="16" w:name="_Toc500774284"/>
      <w:bookmarkStart w:id="17" w:name="_Toc500776132"/>
      <w:proofErr w:type="spellStart"/>
      <w:r>
        <w:lastRenderedPageBreak/>
        <w:t>ControlActor</w:t>
      </w:r>
      <w:bookmarkEnd w:id="16"/>
      <w:bookmarkEnd w:id="17"/>
      <w:proofErr w:type="spellEnd"/>
    </w:p>
    <w:p w:rsidR="00094176" w:rsidRPr="004153DA"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indem man in der asynchronen Funktion </w:t>
      </w:r>
      <w:proofErr w:type="spellStart"/>
      <w:r>
        <w:t>ReceiveAsync</w:t>
      </w:r>
      <w:proofErr w:type="spellEnd"/>
      <w:r>
        <w:t xml:space="preserve"> eine neue Nachricht erwartet. </w:t>
      </w:r>
    </w:p>
    <w:p w:rsidR="00094176" w:rsidRDefault="00094176" w:rsidP="00094176">
      <w:pPr>
        <w:pStyle w:val="berschrift3"/>
      </w:pPr>
      <w:bookmarkStart w:id="18" w:name="_Toc500774285"/>
      <w:bookmarkStart w:id="19" w:name="_Toc500776133"/>
      <w:proofErr w:type="spellStart"/>
      <w:r w:rsidRPr="004153DA">
        <w:t>RecognitionManager</w:t>
      </w:r>
      <w:bookmarkEnd w:id="18"/>
      <w:bookmarkEnd w:id="19"/>
      <w:proofErr w:type="spellEnd"/>
    </w:p>
    <w:p w:rsidR="00094176" w:rsidRPr="004D4654"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mittels </w:t>
      </w:r>
      <w:proofErr w:type="spellStart"/>
      <w:r>
        <w:t>EmguCV</w:t>
      </w:r>
      <w:proofErr w:type="spellEnd"/>
      <w:r>
        <w:t>. Er verwaltet dabei die erkannten Marker in einem Dictionary. Auf Anfrage liefert er dieses Dictionary zurück.</w:t>
      </w:r>
    </w:p>
    <w:p w:rsidR="00094176" w:rsidRDefault="00094176" w:rsidP="00094176">
      <w:pPr>
        <w:pStyle w:val="berschrift3"/>
      </w:pPr>
      <w:bookmarkStart w:id="20" w:name="_Toc500774286"/>
      <w:bookmarkStart w:id="21" w:name="_Toc500776134"/>
      <w:proofErr w:type="spellStart"/>
      <w:r w:rsidRPr="004D4654">
        <w:t>SyncActor</w:t>
      </w:r>
      <w:bookmarkEnd w:id="20"/>
      <w:bookmarkEnd w:id="21"/>
      <w:proofErr w:type="spellEnd"/>
    </w:p>
    <w:p w:rsidR="00094176" w:rsidRPr="004D4654" w:rsidRDefault="00094176" w:rsidP="00094176">
      <w:r>
        <w:t xml:space="preserve">Der </w:t>
      </w:r>
      <w:proofErr w:type="spellStart"/>
      <w:r>
        <w:t>SyncActor</w:t>
      </w:r>
      <w:proofErr w:type="spellEnd"/>
      <w:r>
        <w:t xml:space="preserve"> stellt die Daten aus der Auswertung eines Frames bereit. Auf dem von ihm verwalteten </w:t>
      </w:r>
      <w:proofErr w:type="spellStart"/>
      <w:r>
        <w:t>SyncObject</w:t>
      </w:r>
      <w:proofErr w:type="spellEnd"/>
      <w:r>
        <w:t xml:space="preserve"> kann dann der </w:t>
      </w:r>
      <w:proofErr w:type="spellStart"/>
      <w:r>
        <w:t>Enduser</w:t>
      </w:r>
      <w:proofErr w:type="spellEnd"/>
      <w:r>
        <w:t xml:space="preserve"> die Daten einsehen/kopieren.</w:t>
      </w:r>
    </w:p>
    <w:p w:rsidR="00094176" w:rsidRDefault="00094176" w:rsidP="00094176">
      <w:pPr>
        <w:pStyle w:val="berschrift3"/>
      </w:pPr>
      <w:bookmarkStart w:id="22" w:name="_Toc500774287"/>
      <w:bookmarkStart w:id="23" w:name="_Toc500776135"/>
      <w:proofErr w:type="spellStart"/>
      <w:r w:rsidRPr="004D4654">
        <w:t>CameraFeedActor</w:t>
      </w:r>
      <w:bookmarkEnd w:id="22"/>
      <w:bookmarkEnd w:id="23"/>
      <w:proofErr w:type="spellEnd"/>
    </w:p>
    <w:p w:rsidR="00094176" w:rsidRPr="004D4654" w:rsidRDefault="00094176" w:rsidP="00094176">
      <w:r>
        <w:t xml:space="preserve">Der </w:t>
      </w:r>
      <w:proofErr w:type="spellStart"/>
      <w:r>
        <w:t>CameraFeedActor</w:t>
      </w:r>
      <w:proofErr w:type="spellEnd"/>
      <w:r>
        <w:t xml:space="preserve"> ist dafür verantwortlich neue Frames zu registrieren und dem </w:t>
      </w:r>
      <w:proofErr w:type="spellStart"/>
      <w:r>
        <w:t>ControlActor</w:t>
      </w:r>
      <w:proofErr w:type="spellEnd"/>
      <w:r>
        <w:t xml:space="preserve"> über deren Ankunft Auskunft zu erteilen. Dem </w:t>
      </w:r>
      <w:proofErr w:type="spellStart"/>
      <w:r>
        <w:t>Actormodell</w:t>
      </w:r>
      <w:proofErr w:type="spellEnd"/>
      <w:r>
        <w:t xml:space="preserve"> entsprechend sendet er dem </w:t>
      </w:r>
      <w:proofErr w:type="spellStart"/>
      <w:r>
        <w:t>ControlActor</w:t>
      </w:r>
      <w:proofErr w:type="spellEnd"/>
      <w:r>
        <w:t xml:space="preserve"> dafür eine Nachricht.</w:t>
      </w:r>
    </w:p>
    <w:p w:rsidR="00094176" w:rsidRDefault="00094176" w:rsidP="00094176">
      <w:pPr>
        <w:pStyle w:val="berschrift3"/>
      </w:pPr>
      <w:bookmarkStart w:id="24" w:name="_Toc500774288"/>
      <w:bookmarkStart w:id="25" w:name="_Toc500776136"/>
      <w:r w:rsidRPr="004D4654">
        <w:t>Erkennungsablauf</w:t>
      </w:r>
      <w:bookmarkEnd w:id="24"/>
      <w:bookmarkEnd w:id="25"/>
    </w:p>
    <w:p w:rsidR="00094176" w:rsidRDefault="00094176" w:rsidP="00094176">
      <w:r>
        <w:t>Der grundsätzliche Ablauf ist folgender:</w:t>
      </w:r>
    </w:p>
    <w:p w:rsidR="00094176" w:rsidRDefault="00094176" w:rsidP="00094176">
      <w:r>
        <w:t xml:space="preserve">Der </w:t>
      </w:r>
      <w:proofErr w:type="spellStart"/>
      <w:r>
        <w:t>Enduser</w:t>
      </w:r>
      <w:proofErr w:type="spellEnd"/>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die Initialize</w:t>
      </w:r>
      <w:r w:rsidR="00214CF5">
        <w:t>-F</w:t>
      </w:r>
      <w:r>
        <w:t>unktion auf.</w:t>
      </w:r>
    </w:p>
    <w:p w:rsidR="00214CF5" w:rsidRDefault="00214CF5" w:rsidP="00094176"/>
    <w:p w:rsidR="00094176" w:rsidRDefault="00094176" w:rsidP="00094176">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proofErr w:type="spellStart"/>
      <w:r>
        <w:t>Enduser</w:t>
      </w:r>
      <w:proofErr w:type="spellEnd"/>
      <w:r>
        <w:t xml:space="preserve"> aufgerufen. Das löst beim </w:t>
      </w:r>
      <w:proofErr w:type="spellStart"/>
      <w:r>
        <w:t>CameraFeedActor</w:t>
      </w:r>
      <w:proofErr w:type="spellEnd"/>
      <w:r>
        <w:t xml:space="preserve"> das Event </w:t>
      </w:r>
      <w:proofErr w:type="spellStart"/>
      <w:r>
        <w:t>OnFrameUpdated</w:t>
      </w:r>
      <w:proofErr w:type="spellEnd"/>
      <w:r>
        <w:t xml:space="preserve"> aus. </w:t>
      </w:r>
    </w:p>
    <w:p w:rsidR="00214CF5" w:rsidRDefault="00214CF5" w:rsidP="00094176"/>
    <w:p w:rsidR="00094176" w:rsidRDefault="00094176" w:rsidP="00094176">
      <w:r>
        <w:t xml:space="preserve">Der </w:t>
      </w:r>
      <w:proofErr w:type="spellStart"/>
      <w:r>
        <w:t>CameraFeedActor</w:t>
      </w:r>
      <w:proofErr w:type="spellEnd"/>
      <w:r>
        <w:t xml:space="preserve"> löst bei diesem Event eine Nachricht </w:t>
      </w:r>
      <w:proofErr w:type="spellStart"/>
      <w:r>
        <w:t>NewFrameArrived</w:t>
      </w:r>
      <w:proofErr w:type="spellEnd"/>
      <w:r>
        <w:t xml:space="preserve"> beim </w:t>
      </w:r>
      <w:proofErr w:type="spellStart"/>
      <w:r>
        <w:t>ControlActor</w:t>
      </w:r>
      <w:proofErr w:type="spellEnd"/>
      <w:r>
        <w:t xml:space="preserve"> aus,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214CF5" w:rsidRDefault="00214CF5" w:rsidP="00094176"/>
    <w:p w:rsidR="00094176" w:rsidRDefault="00094176" w:rsidP="00094176">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214CF5" w:rsidRDefault="00214CF5" w:rsidP="00094176"/>
    <w:p w:rsidR="00094176" w:rsidRDefault="00094176" w:rsidP="00094176">
      <w:r>
        <w:t xml:space="preserve">Der </w:t>
      </w:r>
      <w:proofErr w:type="spellStart"/>
      <w:r>
        <w:t>ControlActor</w:t>
      </w:r>
      <w:proofErr w:type="spellEnd"/>
      <w:r>
        <w:t xml:space="preserve"> fragt daraufhin mit </w:t>
      </w:r>
      <w:proofErr w:type="spellStart"/>
      <w:r>
        <w:t>RequestAllVirtualObjects</w:t>
      </w:r>
      <w:proofErr w:type="spellEnd"/>
      <w:r>
        <w:t xml:space="preserve"> das Dictionary des </w:t>
      </w:r>
      <w:proofErr w:type="spellStart"/>
      <w:r>
        <w:t>RecognitonManagers</w:t>
      </w:r>
      <w:proofErr w:type="spellEnd"/>
      <w:r>
        <w:t xml:space="preserve"> ab, der mit </w:t>
      </w:r>
      <w:proofErr w:type="spellStart"/>
      <w:r>
        <w:t>RespondRequestAllVirtualObjects</w:t>
      </w:r>
      <w:proofErr w:type="spellEnd"/>
      <w:r>
        <w:t xml:space="preserve"> eben dieses zurückgibt.</w:t>
      </w:r>
    </w:p>
    <w:p w:rsidR="00094176" w:rsidRDefault="00094176" w:rsidP="00094176">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214CF5" w:rsidRDefault="00214CF5" w:rsidP="00094176"/>
    <w:p w:rsidR="00094176" w:rsidRPr="00257A63" w:rsidRDefault="00094176" w:rsidP="00094176">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094176" w:rsidRDefault="00094176" w:rsidP="00094176">
      <w:pPr>
        <w:pStyle w:val="berschrift2"/>
      </w:pPr>
      <w:bookmarkStart w:id="26" w:name="_Toc500774289"/>
      <w:bookmarkStart w:id="27" w:name="_Toc500776137"/>
      <w:r>
        <w:lastRenderedPageBreak/>
        <w:t>Übersicht über Bibliotheken und Tools</w:t>
      </w:r>
      <w:bookmarkEnd w:id="26"/>
      <w:bookmarkEnd w:id="27"/>
    </w:p>
    <w:p w:rsidR="00094176" w:rsidRDefault="00094176" w:rsidP="00094176">
      <w:r>
        <w:t>Für unser Projekt haben wir folgende Tools näher in Betracht gezogen:</w:t>
      </w:r>
    </w:p>
    <w:p w:rsidR="00094176" w:rsidRDefault="00094176" w:rsidP="00094176">
      <w:pPr>
        <w:pStyle w:val="Listenabsatz"/>
        <w:numPr>
          <w:ilvl w:val="0"/>
          <w:numId w:val="11"/>
        </w:numPr>
      </w:pPr>
      <w:r>
        <w:t>Bilderkennung</w:t>
      </w:r>
    </w:p>
    <w:p w:rsidR="00094176" w:rsidRDefault="00094176" w:rsidP="00094176">
      <w:pPr>
        <w:pStyle w:val="Listenabsatz"/>
        <w:numPr>
          <w:ilvl w:val="1"/>
          <w:numId w:val="11"/>
        </w:numPr>
      </w:pPr>
      <w:proofErr w:type="spellStart"/>
      <w:r>
        <w:t>Vuforia</w:t>
      </w:r>
      <w:proofErr w:type="spellEnd"/>
    </w:p>
    <w:p w:rsidR="00094176" w:rsidRDefault="00094176" w:rsidP="00094176">
      <w:pPr>
        <w:pStyle w:val="Listenabsatz"/>
        <w:numPr>
          <w:ilvl w:val="1"/>
          <w:numId w:val="11"/>
        </w:numPr>
      </w:pPr>
      <w:proofErr w:type="spellStart"/>
      <w:r>
        <w:t>EmguCV</w:t>
      </w:r>
      <w:proofErr w:type="spellEnd"/>
    </w:p>
    <w:p w:rsidR="00094176" w:rsidRDefault="00094176" w:rsidP="00094176">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ARToolkit</w:t>
      </w:r>
      <w:proofErr w:type="spellEnd"/>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r>
        <w:t>Unity</w:t>
      </w:r>
    </w:p>
    <w:p w:rsidR="00094176" w:rsidRDefault="00094176" w:rsidP="00094176">
      <w:pPr>
        <w:pStyle w:val="Listenabsatz"/>
        <w:numPr>
          <w:ilvl w:val="1"/>
          <w:numId w:val="11"/>
        </w:numPr>
      </w:pPr>
      <w:proofErr w:type="spellStart"/>
      <w:r>
        <w:t>Xamarin</w:t>
      </w:r>
      <w:proofErr w:type="spellEnd"/>
    </w:p>
    <w:p w:rsidR="00094176" w:rsidRDefault="00094176" w:rsidP="00094176">
      <w:r>
        <w:t>Im Folgenden gehen wir näher auf unsere Ergebnisse mit den einzelnen Tools ein.</w:t>
      </w:r>
    </w:p>
    <w:p w:rsidR="00094176" w:rsidRDefault="00094176" w:rsidP="00094176">
      <w:pPr>
        <w:pStyle w:val="berschrift3"/>
      </w:pPr>
      <w:bookmarkStart w:id="28" w:name="_Toc500774290"/>
      <w:bookmarkStart w:id="29" w:name="_Toc500776138"/>
      <w:r>
        <w:t>Bilderkennung</w:t>
      </w:r>
      <w:bookmarkEnd w:id="28"/>
      <w:bookmarkEnd w:id="29"/>
    </w:p>
    <w:p w:rsidR="00094176" w:rsidRPr="00F22496" w:rsidRDefault="00094176" w:rsidP="0009417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rsidR="00094176" w:rsidRPr="00BE73C0" w:rsidRDefault="00094176" w:rsidP="00094176">
      <w:pPr>
        <w:pStyle w:val="berschrift4"/>
      </w:pPr>
      <w:proofErr w:type="spellStart"/>
      <w:r>
        <w:t>ARToolkit</w:t>
      </w:r>
      <w:proofErr w:type="spellEnd"/>
    </w:p>
    <w:p w:rsidR="00094176" w:rsidRDefault="00094176" w:rsidP="00094176">
      <w:r>
        <w:t xml:space="preserve">Als erstes haben wir versucht, basierend auf einem bereits existierenden Projekt, das </w:t>
      </w:r>
      <w:proofErr w:type="spellStart"/>
      <w:r>
        <w:t>ARToolkit</w:t>
      </w:r>
      <w:proofErr w:type="spellEnd"/>
      <w:r>
        <w:t xml:space="preserve">, eine speziell für die HoloLens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094176" w:rsidRDefault="00094176" w:rsidP="00094176">
      <w:pPr>
        <w:pStyle w:val="berschrift4"/>
      </w:pPr>
      <w:proofErr w:type="spellStart"/>
      <w:r>
        <w:t>Vuforia</w:t>
      </w:r>
      <w:proofErr w:type="spellEnd"/>
    </w:p>
    <w:p w:rsidR="00094176" w:rsidRDefault="00094176" w:rsidP="00094176">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 entschieden wir uns gegen weitergehende Recherche zu </w:t>
      </w:r>
      <w:proofErr w:type="spellStart"/>
      <w:r>
        <w:t>Vuforia</w:t>
      </w:r>
      <w:proofErr w:type="spellEnd"/>
      <w:r>
        <w:t>.</w:t>
      </w:r>
    </w:p>
    <w:p w:rsidR="00094176" w:rsidRDefault="00094176" w:rsidP="00094176">
      <w:pPr>
        <w:pStyle w:val="berschrift4"/>
      </w:pPr>
      <w:proofErr w:type="spellStart"/>
      <w:r>
        <w:t>OpenCVSharp</w:t>
      </w:r>
      <w:proofErr w:type="spellEnd"/>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
    <w:p w:rsidR="00094176" w:rsidRDefault="00094176" w:rsidP="00094176">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implementiert hat. Da uns das implementieren eines Wrappers für ebendiese Funktionen viel Zeit gekostet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094176" w:rsidRDefault="00094176" w:rsidP="00094176">
      <w:pPr>
        <w:pStyle w:val="berschrift4"/>
      </w:pPr>
      <w:proofErr w:type="spellStart"/>
      <w:r>
        <w:t>EmguCV</w:t>
      </w:r>
      <w:proofErr w:type="spellEnd"/>
    </w:p>
    <w:p w:rsidR="00094176" w:rsidRDefault="00094176" w:rsidP="00094176">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w:t>
      </w:r>
      <w:r>
        <w:lastRenderedPageBreak/>
        <w:t xml:space="preserve">Bedarf von unserem Use Case ab. </w:t>
      </w:r>
      <w:proofErr w:type="gramStart"/>
      <w:r>
        <w:t>Des Weiteren</w:t>
      </w:r>
      <w:proofErr w:type="gramEnd"/>
      <w:r>
        <w:t xml:space="preserve"> ist </w:t>
      </w:r>
      <w:proofErr w:type="spellStart"/>
      <w:r>
        <w:t>OpenCV</w:t>
      </w:r>
      <w:proofErr w:type="spellEnd"/>
      <w:r>
        <w:t xml:space="preserve"> im Bereich Computer Vision eines der verbreitetsten und meist genutzten Tools.</w:t>
      </w:r>
    </w:p>
    <w:p w:rsidR="00094176" w:rsidRDefault="00094176" w:rsidP="00094176">
      <w:pPr>
        <w:pStyle w:val="berschrift3"/>
      </w:pPr>
      <w:bookmarkStart w:id="30" w:name="_Toc500774291"/>
      <w:bookmarkStart w:id="31" w:name="_Toc500776139"/>
      <w:proofErr w:type="spellStart"/>
      <w:r>
        <w:t>Actorimplementierung</w:t>
      </w:r>
      <w:bookmarkEnd w:id="30"/>
      <w:bookmarkEnd w:id="31"/>
      <w:proofErr w:type="spellEnd"/>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094176" w:rsidRDefault="00094176" w:rsidP="00094176">
      <w:pPr>
        <w:pStyle w:val="berschrift4"/>
      </w:pPr>
      <w:r>
        <w:t>Akka.NET</w:t>
      </w:r>
    </w:p>
    <w:p w:rsidR="00094176" w:rsidRDefault="00094176" w:rsidP="00094176">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HoloLens kompatibel ist. Gemäss Entwicklerforen</w:t>
      </w:r>
      <w:r>
        <w:rPr>
          <w:rStyle w:val="Funotenzeichen"/>
        </w:rPr>
        <w:footnoteReference w:id="1"/>
      </w:r>
      <w:r>
        <w:t xml:space="preserve"> ist eine .NET Core Portierung allerdings in Entwicklung. Grosser Vorteil von </w:t>
      </w:r>
      <w:proofErr w:type="spellStart"/>
      <w:r>
        <w:t>Akka</w:t>
      </w:r>
      <w:proofErr w:type="spellEnd"/>
      <w:r>
        <w:t xml:space="preserve"> ist das mitgelieferte </w:t>
      </w:r>
      <w:proofErr w:type="spellStart"/>
      <w:r>
        <w:t>TestKit</w:t>
      </w:r>
      <w:proofErr w:type="spellEnd"/>
      <w:r>
        <w:t>, dass die Entwicklung von Tests stark vereinfacht.</w:t>
      </w:r>
    </w:p>
    <w:p w:rsidR="00094176" w:rsidRDefault="00094176" w:rsidP="00094176">
      <w:pPr>
        <w:pStyle w:val="berschrift4"/>
      </w:pPr>
      <w:proofErr w:type="spellStart"/>
      <w:r>
        <w:t>Proto</w:t>
      </w:r>
      <w:proofErr w:type="spellEnd"/>
    </w:p>
    <w:p w:rsidR="00094176" w:rsidRDefault="00094176" w:rsidP="00094176">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rsidR="00094176" w:rsidRDefault="00094176" w:rsidP="00094176">
      <w:pPr>
        <w:pStyle w:val="berschrift3"/>
      </w:pPr>
      <w:bookmarkStart w:id="32" w:name="_Toc500774292"/>
      <w:bookmarkStart w:id="33" w:name="_Toc500776140"/>
      <w:r>
        <w:t>Darstellung</w:t>
      </w:r>
      <w:bookmarkEnd w:id="32"/>
      <w:bookmarkEnd w:id="33"/>
    </w:p>
    <w:p w:rsidR="00094176" w:rsidRDefault="00094176" w:rsidP="00094176">
      <w:r>
        <w:t>Die Darstellung der den Markern zugeordneten Objekten wollten wir mit Hilfe eines Programms verwalten. Als erste und zu unserem Zeitpunkt einzige brauchbare Umgebung stand uns dafür Unity zur Verfügung.</w:t>
      </w:r>
    </w:p>
    <w:p w:rsidR="00094176" w:rsidRPr="00301655" w:rsidRDefault="00094176" w:rsidP="00094176">
      <w:pPr>
        <w:pStyle w:val="berschrift4"/>
        <w:rPr>
          <w:lang w:val="en-US"/>
        </w:rPr>
      </w:pPr>
      <w:r w:rsidRPr="00301655">
        <w:rPr>
          <w:lang w:val="en-US"/>
        </w:rPr>
        <w:t>Unity</w:t>
      </w:r>
    </w:p>
    <w:p w:rsidR="00094176" w:rsidRPr="000D7E06" w:rsidRDefault="00094176" w:rsidP="00094176">
      <w:pPr>
        <w:rPr>
          <w:b/>
          <w:color w:val="FF0000"/>
          <w:lang w:val="en-US"/>
        </w:rPr>
      </w:pPr>
      <w:r w:rsidRPr="000D7E06">
        <w:rPr>
          <w:b/>
          <w:color w:val="FF0000"/>
          <w:lang w:val="en-US"/>
        </w:rPr>
        <w:t>TODO: Selim</w:t>
      </w:r>
    </w:p>
    <w:p w:rsidR="00094176" w:rsidRPr="00301655" w:rsidRDefault="00094176" w:rsidP="00094176">
      <w:pPr>
        <w:pStyle w:val="berschrift4"/>
        <w:rPr>
          <w:lang w:val="en-US"/>
        </w:rPr>
      </w:pPr>
      <w:r w:rsidRPr="00301655">
        <w:rPr>
          <w:lang w:val="en-US"/>
        </w:rPr>
        <w:t>Xamarin</w:t>
      </w:r>
    </w:p>
    <w:p w:rsidR="00094176" w:rsidRPr="000D7E06" w:rsidRDefault="00094176" w:rsidP="00094176">
      <w:pPr>
        <w:rPr>
          <w:b/>
          <w:color w:val="FF0000"/>
          <w:lang w:val="en-US"/>
        </w:rPr>
      </w:pPr>
      <w:r w:rsidRPr="000D7E06">
        <w:rPr>
          <w:b/>
          <w:color w:val="FF0000"/>
          <w:lang w:val="en-US"/>
        </w:rPr>
        <w:t>TODO: Selim</w:t>
      </w:r>
    </w:p>
    <w:p w:rsidR="00094176" w:rsidRPr="00F37E9B" w:rsidRDefault="00094176" w:rsidP="00094176">
      <w:pPr>
        <w:pStyle w:val="berschrift2"/>
      </w:pPr>
      <w:bookmarkStart w:id="34" w:name="_Toc500774293"/>
      <w:bookmarkStart w:id="35" w:name="_Toc500776141"/>
      <w:r>
        <w:t>Probleme in der Entwicklung</w:t>
      </w:r>
      <w:bookmarkEnd w:id="34"/>
      <w:bookmarkEnd w:id="35"/>
    </w:p>
    <w:p w:rsidR="00094176" w:rsidRDefault="00094176" w:rsidP="00094176">
      <w:r>
        <w:t xml:space="preserve">Die Entwicklung unsere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gestaltet, dass </w:t>
      </w:r>
      <w:proofErr w:type="spellStart"/>
      <w:r>
        <w:t>Proto</w:t>
      </w:r>
      <w:proofErr w:type="spellEnd"/>
      <w:r>
        <w:t xml:space="preserve"> auch mit .NET Core 1.6 kompatibel ist und entsprechend auf der HoloLens lauffähig sein sollte.</w:t>
      </w:r>
    </w:p>
    <w:p w:rsidR="00094176" w:rsidRDefault="00094176" w:rsidP="00094176">
      <w:r>
        <w:t xml:space="preserve">Bei der Implementierung der Frameworks sind wir auf ein weiteres Problem gestossen. Die aktuelle Version, .NET Standard 2.0, hat aufgrund von GDI+ Abhängigkeiten keine </w:t>
      </w:r>
      <w:r>
        <w:lastRenderedPageBreak/>
        <w:t xml:space="preserve">Implementation von </w:t>
      </w:r>
      <w:proofErr w:type="spellStart"/>
      <w:r>
        <w:t>System.Drawing</w:t>
      </w:r>
      <w:proofErr w:type="spellEnd"/>
      <w:r>
        <w:t>. Da man allerdings Bilddateien zur Bilderkennung benötigt, mussten wir um diese Beschränkung herum Konvertierungsfunktionen schreiben um dennoch weiterarbeiten zu können.</w:t>
      </w:r>
    </w:p>
    <w:p w:rsidR="00094176" w:rsidRPr="008078F5"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094176" w:rsidRPr="000D7E06" w:rsidRDefault="00094176" w:rsidP="00094176">
      <w:pPr>
        <w:rPr>
          <w:b/>
          <w:color w:val="FF0000"/>
          <w:lang w:val="en-US"/>
        </w:rPr>
      </w:pPr>
      <w:proofErr w:type="spellStart"/>
      <w:r w:rsidRPr="000D7E06">
        <w:rPr>
          <w:b/>
          <w:color w:val="FF0000"/>
          <w:lang w:val="en-US"/>
        </w:rPr>
        <w:t>Probleme</w:t>
      </w:r>
      <w:proofErr w:type="spellEnd"/>
      <w:r w:rsidRPr="000D7E06">
        <w:rPr>
          <w:b/>
          <w:color w:val="FF0000"/>
          <w:lang w:val="en-US"/>
        </w:rPr>
        <w:t xml:space="preserve"> </w:t>
      </w:r>
      <w:proofErr w:type="spellStart"/>
      <w:r w:rsidRPr="000D7E06">
        <w:rPr>
          <w:b/>
          <w:color w:val="FF0000"/>
          <w:lang w:val="en-US"/>
        </w:rPr>
        <w:t>mit</w:t>
      </w:r>
      <w:proofErr w:type="spellEnd"/>
      <w:r w:rsidRPr="000D7E06">
        <w:rPr>
          <w:b/>
          <w:color w:val="FF0000"/>
          <w:lang w:val="en-US"/>
        </w:rPr>
        <w:t xml:space="preserve"> Unity TODO: Selim</w:t>
      </w:r>
    </w:p>
    <w:p w:rsidR="00094176" w:rsidRDefault="00094176" w:rsidP="00094176">
      <w:r>
        <w:t xml:space="preserve">Weitere Probleme hatten wir mit </w:t>
      </w:r>
      <w:proofErr w:type="spellStart"/>
      <w:r>
        <w:t>OpenCvSharp</w:t>
      </w:r>
      <w:proofErr w:type="spellEnd"/>
      <w:r>
        <w:t xml:space="preserve">. Die Bilderkennungsbibliothek hatte zwar ein </w:t>
      </w:r>
      <w:proofErr w:type="spellStart"/>
      <w:r>
        <w:t>Aruco</w:t>
      </w:r>
      <w:proofErr w:type="spellEnd"/>
      <w:r>
        <w:t xml:space="preserve"> Code Erkennungsmodul, doch war dieses nicht vollständig. Die Funktion </w:t>
      </w:r>
      <w:proofErr w:type="spellStart"/>
      <w:proofErr w:type="gramStart"/>
      <w:r>
        <w:t>DetectMarkers</w:t>
      </w:r>
      <w:proofErr w:type="spellEnd"/>
      <w:r>
        <w:t>(</w:t>
      </w:r>
      <w:proofErr w:type="gramEnd"/>
      <w:r>
        <w:t xml:space="preserve">) konnte man verwenden, wenn man das </w:t>
      </w:r>
      <w:proofErr w:type="spellStart"/>
      <w:r>
        <w:t>NuGet</w:t>
      </w:r>
      <w:proofErr w:type="spellEnd"/>
      <w:r>
        <w:t xml:space="preserve"> </w:t>
      </w:r>
      <w:proofErr w:type="spellStart"/>
      <w:r>
        <w:t>package</w:t>
      </w:r>
      <w:proofErr w:type="spellEnd"/>
      <w:r>
        <w:t xml:space="preserve"> 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r>
        <w:t>DetectMarkers</w:t>
      </w:r>
      <w:proofErr w:type="spellEnd"/>
      <w:r>
        <w:t xml:space="preserve">() Funktion drin, siehe </w:t>
      </w:r>
      <w:hyperlink r:id="rId13" w:history="1">
        <w:r w:rsidRPr="00817B9D">
          <w:rPr>
            <w:rStyle w:val="Hyperlink"/>
          </w:rPr>
          <w:t>https://github.com/shimat/opencvsharp/blob/master/src/OpenCvSharp/Modules/aruco/CvAruco.cs</w:t>
        </w:r>
      </w:hyperlink>
      <w:r>
        <w:t xml:space="preserve">, nicht aber die </w:t>
      </w:r>
      <w:proofErr w:type="spellStart"/>
      <w:r>
        <w:t>EstimatePoseSingleMarkers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094176" w:rsidRPr="003E305F" w:rsidRDefault="00094176" w:rsidP="00094176">
      <w:r>
        <w:t xml:space="preserve">Am Ende hatten wir noch ein paar Hürden mit </w:t>
      </w:r>
      <w:proofErr w:type="spellStart"/>
      <w:r>
        <w:t>EmguCV</w:t>
      </w:r>
      <w:proofErr w:type="spellEnd"/>
      <w:r>
        <w:t xml:space="preserve"> zu überwinden. Angefangen hat es mit den Warnungen der Nichtverwendbarkeit von </w:t>
      </w:r>
      <w:proofErr w:type="spellStart"/>
      <w:r>
        <w:t>EmguCV</w:t>
      </w:r>
      <w:proofErr w:type="spellEnd"/>
      <w:r>
        <w:t xml:space="preserve"> nach Download des </w:t>
      </w:r>
      <w:proofErr w:type="spellStart"/>
      <w:r>
        <w:t>NuGets</w:t>
      </w:r>
      <w:proofErr w:type="spellEnd"/>
      <w:r>
        <w:t xml:space="preserve"> </w:t>
      </w:r>
      <w:proofErr w:type="spellStart"/>
      <w:r>
        <w:t>Packets</w:t>
      </w:r>
      <w:proofErr w:type="spellEnd"/>
      <w:r>
        <w:t xml:space="preserve">. Dies umgingen wir mit einem direkten Verweis auf die </w:t>
      </w:r>
      <w:proofErr w:type="spellStart"/>
      <w:r>
        <w:t>EmguCV</w:t>
      </w:r>
      <w:proofErr w:type="spellEnd"/>
      <w:r>
        <w:t xml:space="preserve"> - </w:t>
      </w:r>
      <w:proofErr w:type="spellStart"/>
      <w:r>
        <w:t>dll</w:t>
      </w:r>
      <w:proofErr w:type="spellEnd"/>
      <w:r>
        <w:t xml:space="preserve">, die man auf </w:t>
      </w:r>
      <w:proofErr w:type="spellStart"/>
      <w:r>
        <w:t>Github</w:t>
      </w:r>
      <w:proofErr w:type="spellEnd"/>
      <w:r>
        <w:t xml:space="preserve"> finden und downloaden kann. Weiter waren dann zwar beide Funktionen (siehe Abschnitt oben), die wir brauchten, da und funktionsfähig, aber die Funktionen und ihre Argumente mit den Datentypen von </w:t>
      </w:r>
      <w:proofErr w:type="spellStart"/>
      <w:r>
        <w:t>EmguCv</w:t>
      </w:r>
      <w:proofErr w:type="spellEnd"/>
      <w:r>
        <w:t xml:space="preserve"> sind sehr schlecht im Netz dokumentiert. Besonders der Typ Mat bringt für Neulinge Schwierigkeiten mit sich. In unserem Framework sind die Schritte so genau wie möglich beschrieben, wie man z.B. eine Bitmap in ein Image umschreiben kann (dafür mussten wir noch selbst einige Hilfsfunktionen schreiben, siehe </w:t>
      </w:r>
      <w:proofErr w:type="spellStart"/>
      <w:r>
        <w:t>Utils</w:t>
      </w:r>
      <w:proofErr w:type="spellEnd"/>
      <w:r>
        <w:t xml:space="preserve"> Funktionen) oder wie man Daten aus einem Mat herausliest. Dafür suche man doch im Code des Recognition Managers und in den </w:t>
      </w:r>
      <w:proofErr w:type="spellStart"/>
      <w:r>
        <w:t>Utils</w:t>
      </w:r>
      <w:proofErr w:type="spellEnd"/>
      <w:r>
        <w:t xml:space="preserve"> Funktionen und deren Tests nach den genauen von uns gefundenen Lösungen zu diesen Problemen.</w:t>
      </w:r>
    </w:p>
    <w:p w:rsidR="00094176" w:rsidRDefault="00094176" w:rsidP="00094176">
      <w:pPr>
        <w:pStyle w:val="berschrift2"/>
      </w:pPr>
      <w:bookmarkStart w:id="36" w:name="_Toc500774294"/>
      <w:bookmarkStart w:id="37" w:name="_Toc500776142"/>
      <w:r>
        <w:t>Ergebnisse der Arbeit</w:t>
      </w:r>
      <w:bookmarkEnd w:id="36"/>
      <w:bookmarkEnd w:id="37"/>
    </w:p>
    <w:p w:rsidR="00094176" w:rsidRDefault="00094176" w:rsidP="00094176">
      <w:r>
        <w:t>Als Endprodukt haben wir das funktionierende Framework, Ansätze für die Portierung auf Unity und eine GUI zur Darstellung der Ergebnisse, sowie die zugehörige Dokumentation. Leider ist uns die vollständige Implementierung der Tour aufgrund der Probleme mit Unity nicht gelungen.</w:t>
      </w:r>
    </w:p>
    <w:p w:rsidR="00094176" w:rsidRDefault="00094176" w:rsidP="00094176">
      <w:pPr>
        <w:pStyle w:val="berschrift2"/>
      </w:pPr>
      <w:bookmarkStart w:id="38" w:name="_Toc500774295"/>
      <w:bookmarkStart w:id="39" w:name="_Toc500776143"/>
      <w:r>
        <w:t>Ausblick</w:t>
      </w:r>
      <w:bookmarkEnd w:id="38"/>
      <w:bookmarkEnd w:id="39"/>
    </w:p>
    <w:p w:rsidR="00094176" w:rsidRDefault="00094176" w:rsidP="00094176">
      <w:r>
        <w:t xml:space="preserve">Mit dem Update 2018.1 von Unity sollte .NET Standard 2.0 unterstützt werden und somit unser Framework lauffähig werden. </w:t>
      </w:r>
      <w:r w:rsidR="00F10193">
        <w:t>Aufgrund der Struktur unseres Framework sollte es problemlos möglich sein, weitere Module wie Positionserkennung oder Userinputverarbeitung als Actors einzufügen.</w:t>
      </w:r>
      <w:bookmarkStart w:id="40" w:name="_GoBack"/>
      <w:bookmarkEnd w:id="40"/>
    </w:p>
    <w:p w:rsidR="00094176" w:rsidRPr="00460C6C" w:rsidRDefault="00094176" w:rsidP="00094176">
      <w:pPr>
        <w:rPr>
          <w:color w:val="FF0000"/>
        </w:rPr>
      </w:pPr>
      <w:r w:rsidRPr="00460C6C">
        <w:rPr>
          <w:color w:val="FF0000"/>
        </w:rPr>
        <w:t>TODO: Selim/</w:t>
      </w:r>
      <w:proofErr w:type="spellStart"/>
      <w:r w:rsidRPr="00460C6C">
        <w:rPr>
          <w:color w:val="FF0000"/>
        </w:rPr>
        <w:t>Kusi</w:t>
      </w:r>
      <w:proofErr w:type="spellEnd"/>
    </w:p>
    <w:p w:rsidR="00F0793C" w:rsidRDefault="00F0793C" w:rsidP="009076B8">
      <w:pPr>
        <w:pStyle w:val="DokLauftext"/>
      </w:pPr>
    </w:p>
    <w:sectPr w:rsidR="00F079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3E6" w:rsidRDefault="00DB13E6">
      <w:r>
        <w:separator/>
      </w:r>
    </w:p>
    <w:p w:rsidR="00DB13E6" w:rsidRDefault="00DB13E6"/>
  </w:endnote>
  <w:endnote w:type="continuationSeparator" w:id="0">
    <w:p w:rsidR="00DB13E6" w:rsidRDefault="00DB13E6">
      <w:r>
        <w:continuationSeparator/>
      </w:r>
    </w:p>
    <w:p w:rsidR="00DB13E6" w:rsidRDefault="00DB1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454A20" w:rsidRPr="00037E84" w:rsidTr="00C0312E">
      <w:trPr>
        <w:cantSplit/>
        <w:trHeight w:val="132"/>
      </w:trPr>
      <w:tc>
        <w:tcPr>
          <w:tcW w:w="9412" w:type="dxa"/>
        </w:tcPr>
        <w:p w:rsidR="00454A20" w:rsidRPr="00037E84" w:rsidRDefault="00454A20"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F10193" w:rsidRPr="00F10193">
            <w:rPr>
              <w:rFonts w:eastAsia="Times New Roman"/>
              <w:noProof/>
            </w:rPr>
            <w:t>8</w:t>
          </w:r>
          <w:r>
            <w:rPr>
              <w:noProof/>
            </w:rPr>
            <w:fldChar w:fldCharType="end"/>
          </w:r>
          <w:r w:rsidRPr="00037E84">
            <w:t xml:space="preserve"> / </w:t>
          </w:r>
          <w:r w:rsidR="00DB13E6">
            <w:fldChar w:fldCharType="begin"/>
          </w:r>
          <w:r w:rsidR="00DB13E6">
            <w:instrText xml:space="preserve"> SECTIONPAGES  \* roman  \* MERGEFORMAT </w:instrText>
          </w:r>
          <w:r w:rsidR="00DB13E6">
            <w:fldChar w:fldCharType="separate"/>
          </w:r>
          <w:r w:rsidR="00F10193">
            <w:rPr>
              <w:noProof/>
            </w:rPr>
            <w:t>vi</w:t>
          </w:r>
          <w:r w:rsidR="00DB13E6">
            <w:rPr>
              <w:noProof/>
            </w:rPr>
            <w:fldChar w:fldCharType="end"/>
          </w:r>
        </w:p>
      </w:tc>
    </w:tr>
  </w:tbl>
  <w:p w:rsidR="00571E22" w:rsidRDefault="00571E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2678CA" w:rsidTr="005A22DF">
      <w:trPr>
        <w:trHeight w:hRule="exact" w:val="907"/>
      </w:trPr>
      <w:tc>
        <w:tcPr>
          <w:tcW w:w="3515" w:type="dxa"/>
          <w:shd w:val="clear" w:color="auto" w:fill="auto"/>
          <w:vAlign w:val="bottom"/>
        </w:tcPr>
        <w:p w:rsidR="002678CA" w:rsidRDefault="002678CA" w:rsidP="00FA3D32">
          <w:pPr>
            <w:pStyle w:val="Fuzeile"/>
            <w:spacing w:line="220" w:lineRule="atLeast"/>
          </w:pPr>
        </w:p>
      </w:tc>
      <w:tc>
        <w:tcPr>
          <w:tcW w:w="5878" w:type="dxa"/>
          <w:vAlign w:val="bottom"/>
        </w:tcPr>
        <w:p w:rsidR="002678CA" w:rsidRPr="002F1C41" w:rsidRDefault="002678CA" w:rsidP="00FA3D32">
          <w:pPr>
            <w:pStyle w:val="Fuzeile"/>
            <w:spacing w:line="220" w:lineRule="atLeast"/>
            <w:jc w:val="right"/>
            <w:rPr>
              <w:szCs w:val="17"/>
            </w:rPr>
          </w:pPr>
        </w:p>
      </w:tc>
    </w:tr>
  </w:tbl>
  <w:p w:rsidR="00571E22" w:rsidRDefault="00571E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3E6" w:rsidRDefault="00DB13E6">
      <w:r>
        <w:separator/>
      </w:r>
    </w:p>
    <w:p w:rsidR="00DB13E6" w:rsidRDefault="00DB13E6"/>
  </w:footnote>
  <w:footnote w:type="continuationSeparator" w:id="0">
    <w:p w:rsidR="00DB13E6" w:rsidRDefault="00DB13E6">
      <w:r>
        <w:continuationSeparator/>
      </w:r>
    </w:p>
    <w:p w:rsidR="00DB13E6" w:rsidRDefault="00DB13E6"/>
  </w:footnote>
  <w:footnote w:id="1">
    <w:p w:rsidR="00094176" w:rsidRDefault="00094176" w:rsidP="00094176">
      <w:pPr>
        <w:pStyle w:val="Funotentext"/>
      </w:pPr>
      <w:r>
        <w:rPr>
          <w:rStyle w:val="Funotenzeichen"/>
        </w:rPr>
        <w:footnoteRef/>
      </w:r>
      <w:r>
        <w:t xml:space="preserve"> </w:t>
      </w:r>
      <w:r w:rsidRPr="006E6D2A">
        <w:t>https://github.com/akkadotnet/akka.net/issues/2153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454A20" w:rsidRPr="00037E84" w:rsidTr="003C4E9F">
      <w:trPr>
        <w:cantSplit/>
      </w:trPr>
      <w:tc>
        <w:tcPr>
          <w:tcW w:w="9412" w:type="dxa"/>
        </w:tcPr>
        <w:p w:rsidR="00454A20" w:rsidRPr="00037E84" w:rsidRDefault="00DB13E6" w:rsidP="00454A20">
          <w:pPr>
            <w:pStyle w:val="Kopfzeile"/>
            <w:tabs>
              <w:tab w:val="clear" w:pos="4536"/>
              <w:tab w:val="clear" w:pos="9072"/>
            </w:tabs>
            <w:spacing w:line="24" w:lineRule="atLeast"/>
          </w:pPr>
          <w:r>
            <w:fldChar w:fldCharType="begin"/>
          </w:r>
          <w:r>
            <w:instrText xml:space="preserve"> STYLEREF  Projekt_Name  \* MERGEFORMAT </w:instrText>
          </w:r>
          <w:r>
            <w:fldChar w:fldCharType="separate"/>
          </w:r>
          <w:r w:rsidR="00F10193">
            <w:rPr>
              <w:noProof/>
            </w:rPr>
            <w:t>Hololens Tour</w:t>
          </w:r>
          <w:r>
            <w:rPr>
              <w:noProof/>
            </w:rPr>
            <w:fldChar w:fldCharType="end"/>
          </w:r>
          <w:r w:rsidR="00454A20">
            <w:t xml:space="preserve"> | </w:t>
          </w:r>
          <w:r>
            <w:fldChar w:fldCharType="begin"/>
          </w:r>
          <w:r>
            <w:instrText xml:space="preserve"> STYLEREF  Dok_Titel  \* MERGEFORMAT </w:instrText>
          </w:r>
          <w:r>
            <w:fldChar w:fldCharType="separate"/>
          </w:r>
          <w:r w:rsidR="00F10193" w:rsidRPr="00F10193">
            <w:rPr>
              <w:b w:val="0"/>
              <w:bCs/>
              <w:noProof/>
              <w:lang w:val="de-DE"/>
            </w:rPr>
            <w:t>Abschlussbericht</w:t>
          </w:r>
          <w:r>
            <w:rPr>
              <w:b w:val="0"/>
              <w:bCs/>
              <w:noProof/>
              <w:lang w:val="de-DE"/>
            </w:rPr>
            <w:fldChar w:fldCharType="end"/>
          </w:r>
        </w:p>
      </w:tc>
    </w:tr>
  </w:tbl>
  <w:p w:rsidR="00571E22" w:rsidRDefault="00571E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7250E" w:rsidRPr="00C06625" w:rsidTr="00954191">
      <w:trPr>
        <w:trHeight w:val="3969"/>
      </w:trPr>
      <w:tc>
        <w:tcPr>
          <w:tcW w:w="5358" w:type="dxa"/>
        </w:tcPr>
        <w:p w:rsidR="00A7250E" w:rsidRPr="00C06625" w:rsidRDefault="00347596" w:rsidP="00954191">
          <w:pPr>
            <w:pStyle w:val="Kopfzeile"/>
            <w:tabs>
              <w:tab w:val="clear" w:pos="4536"/>
              <w:tab w:val="clear" w:pos="9072"/>
            </w:tabs>
            <w:spacing w:line="24" w:lineRule="atLeast"/>
            <w:rPr>
              <w:rFonts w:cs="Arial"/>
              <w:b w:val="0"/>
            </w:rPr>
          </w:pPr>
          <w:r>
            <w:rPr>
              <w:rFonts w:cs="Arial"/>
              <w:b w:val="0"/>
              <w:noProof/>
              <w:lang w:eastAsia="de-CH"/>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7250E" w:rsidRPr="00866308" w:rsidRDefault="00A7250E" w:rsidP="00954191">
          <w:pPr>
            <w:pStyle w:val="AbsAdresse"/>
          </w:pPr>
        </w:p>
      </w:tc>
    </w:tr>
  </w:tbl>
  <w:p w:rsidR="00571E22" w:rsidRDefault="00571E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96F7D71"/>
    <w:multiLevelType w:val="multilevel"/>
    <w:tmpl w:val="1528ED1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7"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5"/>
  </w:num>
  <w:num w:numId="7">
    <w:abstractNumId w:val="4"/>
  </w:num>
  <w:num w:numId="8">
    <w:abstractNumId w:val="4"/>
  </w:num>
  <w:num w:numId="9">
    <w:abstractNumId w:val="4"/>
  </w:num>
  <w:num w:numId="10">
    <w:abstractNumId w:val="4"/>
  </w:num>
  <w:num w:numId="11">
    <w:abstractNumId w:val="0"/>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76"/>
    <w:rsid w:val="00000B48"/>
    <w:rsid w:val="00002C0A"/>
    <w:rsid w:val="00007EF1"/>
    <w:rsid w:val="00017829"/>
    <w:rsid w:val="0003147C"/>
    <w:rsid w:val="00034315"/>
    <w:rsid w:val="000347C0"/>
    <w:rsid w:val="00037E84"/>
    <w:rsid w:val="00044255"/>
    <w:rsid w:val="0004532C"/>
    <w:rsid w:val="00061445"/>
    <w:rsid w:val="00063325"/>
    <w:rsid w:val="00065353"/>
    <w:rsid w:val="000869FD"/>
    <w:rsid w:val="00094176"/>
    <w:rsid w:val="000B6D67"/>
    <w:rsid w:val="000C1033"/>
    <w:rsid w:val="000C7E6C"/>
    <w:rsid w:val="000E03F2"/>
    <w:rsid w:val="000F7D2A"/>
    <w:rsid w:val="00112247"/>
    <w:rsid w:val="0011795B"/>
    <w:rsid w:val="00122E34"/>
    <w:rsid w:val="001354DE"/>
    <w:rsid w:val="00160E13"/>
    <w:rsid w:val="00165527"/>
    <w:rsid w:val="00167191"/>
    <w:rsid w:val="00173BFE"/>
    <w:rsid w:val="00181211"/>
    <w:rsid w:val="00186C11"/>
    <w:rsid w:val="00193FC7"/>
    <w:rsid w:val="001A451D"/>
    <w:rsid w:val="001B021E"/>
    <w:rsid w:val="001B4103"/>
    <w:rsid w:val="002011CA"/>
    <w:rsid w:val="00201F63"/>
    <w:rsid w:val="002073A0"/>
    <w:rsid w:val="0021036F"/>
    <w:rsid w:val="00214CF5"/>
    <w:rsid w:val="00215EA6"/>
    <w:rsid w:val="0022051C"/>
    <w:rsid w:val="0024714B"/>
    <w:rsid w:val="00247DF7"/>
    <w:rsid w:val="00263FEB"/>
    <w:rsid w:val="002678CA"/>
    <w:rsid w:val="00281CF9"/>
    <w:rsid w:val="002862E2"/>
    <w:rsid w:val="002A7081"/>
    <w:rsid w:val="002B0BFE"/>
    <w:rsid w:val="002B4B85"/>
    <w:rsid w:val="002C0390"/>
    <w:rsid w:val="002D3189"/>
    <w:rsid w:val="002D37F5"/>
    <w:rsid w:val="002D5C3C"/>
    <w:rsid w:val="002E30B7"/>
    <w:rsid w:val="002E7D0A"/>
    <w:rsid w:val="002F00C7"/>
    <w:rsid w:val="002F0851"/>
    <w:rsid w:val="002F5517"/>
    <w:rsid w:val="00301E69"/>
    <w:rsid w:val="0032537F"/>
    <w:rsid w:val="0033237F"/>
    <w:rsid w:val="00340FBD"/>
    <w:rsid w:val="003434E7"/>
    <w:rsid w:val="00347596"/>
    <w:rsid w:val="00360593"/>
    <w:rsid w:val="003877B6"/>
    <w:rsid w:val="00391760"/>
    <w:rsid w:val="003A6B02"/>
    <w:rsid w:val="003B308C"/>
    <w:rsid w:val="003C4E9F"/>
    <w:rsid w:val="003D4F26"/>
    <w:rsid w:val="003D5FE4"/>
    <w:rsid w:val="003F53BD"/>
    <w:rsid w:val="0040350A"/>
    <w:rsid w:val="004143E4"/>
    <w:rsid w:val="004149F1"/>
    <w:rsid w:val="004316B2"/>
    <w:rsid w:val="004379E0"/>
    <w:rsid w:val="00437DD8"/>
    <w:rsid w:val="004440F4"/>
    <w:rsid w:val="00454A20"/>
    <w:rsid w:val="004555D1"/>
    <w:rsid w:val="00467010"/>
    <w:rsid w:val="00471608"/>
    <w:rsid w:val="00472257"/>
    <w:rsid w:val="00487785"/>
    <w:rsid w:val="00496FCF"/>
    <w:rsid w:val="004A028F"/>
    <w:rsid w:val="004A16B4"/>
    <w:rsid w:val="004B4B81"/>
    <w:rsid w:val="004C7B69"/>
    <w:rsid w:val="004D0FEF"/>
    <w:rsid w:val="004D2C5D"/>
    <w:rsid w:val="004F2379"/>
    <w:rsid w:val="004F5FA7"/>
    <w:rsid w:val="004F63D0"/>
    <w:rsid w:val="005005D4"/>
    <w:rsid w:val="00512B83"/>
    <w:rsid w:val="00553E1D"/>
    <w:rsid w:val="00561360"/>
    <w:rsid w:val="00567AD0"/>
    <w:rsid w:val="005707BD"/>
    <w:rsid w:val="00571E22"/>
    <w:rsid w:val="00581E79"/>
    <w:rsid w:val="005910A3"/>
    <w:rsid w:val="00597D37"/>
    <w:rsid w:val="005A04B2"/>
    <w:rsid w:val="005A22DF"/>
    <w:rsid w:val="005A5839"/>
    <w:rsid w:val="005B3A3F"/>
    <w:rsid w:val="005C62F8"/>
    <w:rsid w:val="005D1DCC"/>
    <w:rsid w:val="005D515F"/>
    <w:rsid w:val="005F555D"/>
    <w:rsid w:val="0060166E"/>
    <w:rsid w:val="006068AD"/>
    <w:rsid w:val="00613108"/>
    <w:rsid w:val="00654D07"/>
    <w:rsid w:val="00656831"/>
    <w:rsid w:val="00666E95"/>
    <w:rsid w:val="0067017D"/>
    <w:rsid w:val="00671F61"/>
    <w:rsid w:val="0068266B"/>
    <w:rsid w:val="0068744D"/>
    <w:rsid w:val="006879B5"/>
    <w:rsid w:val="006A10AD"/>
    <w:rsid w:val="006B2D79"/>
    <w:rsid w:val="006C10E0"/>
    <w:rsid w:val="006E16CD"/>
    <w:rsid w:val="006E1E30"/>
    <w:rsid w:val="006E77A1"/>
    <w:rsid w:val="007045B5"/>
    <w:rsid w:val="00705A79"/>
    <w:rsid w:val="00713D0B"/>
    <w:rsid w:val="0072510E"/>
    <w:rsid w:val="00726542"/>
    <w:rsid w:val="00727B2C"/>
    <w:rsid w:val="00731707"/>
    <w:rsid w:val="00754DD7"/>
    <w:rsid w:val="00764656"/>
    <w:rsid w:val="007658CF"/>
    <w:rsid w:val="0077473D"/>
    <w:rsid w:val="00793050"/>
    <w:rsid w:val="00797F86"/>
    <w:rsid w:val="007A1FFD"/>
    <w:rsid w:val="007A43E8"/>
    <w:rsid w:val="007D0398"/>
    <w:rsid w:val="007E3A9F"/>
    <w:rsid w:val="007E404E"/>
    <w:rsid w:val="007F44AB"/>
    <w:rsid w:val="008002B5"/>
    <w:rsid w:val="00805C3E"/>
    <w:rsid w:val="0082758E"/>
    <w:rsid w:val="00845569"/>
    <w:rsid w:val="008458DD"/>
    <w:rsid w:val="0086054D"/>
    <w:rsid w:val="00866308"/>
    <w:rsid w:val="00880DBD"/>
    <w:rsid w:val="00882C09"/>
    <w:rsid w:val="008861EC"/>
    <w:rsid w:val="00890E7B"/>
    <w:rsid w:val="00892664"/>
    <w:rsid w:val="008A29F9"/>
    <w:rsid w:val="008A5B77"/>
    <w:rsid w:val="008A71EF"/>
    <w:rsid w:val="008B468F"/>
    <w:rsid w:val="008E2FC6"/>
    <w:rsid w:val="008E57A9"/>
    <w:rsid w:val="008F5C88"/>
    <w:rsid w:val="009076B8"/>
    <w:rsid w:val="00927DE3"/>
    <w:rsid w:val="00951E7A"/>
    <w:rsid w:val="00954191"/>
    <w:rsid w:val="0097243B"/>
    <w:rsid w:val="00982E8B"/>
    <w:rsid w:val="0098306C"/>
    <w:rsid w:val="009909A2"/>
    <w:rsid w:val="00997C97"/>
    <w:rsid w:val="009A7381"/>
    <w:rsid w:val="009B591D"/>
    <w:rsid w:val="009C7C0F"/>
    <w:rsid w:val="00A129CB"/>
    <w:rsid w:val="00A176D9"/>
    <w:rsid w:val="00A30813"/>
    <w:rsid w:val="00A3214D"/>
    <w:rsid w:val="00A42B49"/>
    <w:rsid w:val="00A64871"/>
    <w:rsid w:val="00A6776F"/>
    <w:rsid w:val="00A7250E"/>
    <w:rsid w:val="00AB0CFA"/>
    <w:rsid w:val="00AC1FEF"/>
    <w:rsid w:val="00AD757B"/>
    <w:rsid w:val="00AF59F3"/>
    <w:rsid w:val="00B03C2B"/>
    <w:rsid w:val="00B27BD0"/>
    <w:rsid w:val="00B317FA"/>
    <w:rsid w:val="00B31A2F"/>
    <w:rsid w:val="00B31B00"/>
    <w:rsid w:val="00B52F83"/>
    <w:rsid w:val="00B61F08"/>
    <w:rsid w:val="00BA5B18"/>
    <w:rsid w:val="00BB6015"/>
    <w:rsid w:val="00BC3324"/>
    <w:rsid w:val="00BC5745"/>
    <w:rsid w:val="00BD33C1"/>
    <w:rsid w:val="00BD352A"/>
    <w:rsid w:val="00BD7415"/>
    <w:rsid w:val="00BF0FD2"/>
    <w:rsid w:val="00BF250C"/>
    <w:rsid w:val="00C0590E"/>
    <w:rsid w:val="00C10B2B"/>
    <w:rsid w:val="00C14ABC"/>
    <w:rsid w:val="00C35BFA"/>
    <w:rsid w:val="00C45ECF"/>
    <w:rsid w:val="00C527AC"/>
    <w:rsid w:val="00C56C5E"/>
    <w:rsid w:val="00C633F9"/>
    <w:rsid w:val="00C83A44"/>
    <w:rsid w:val="00C84C55"/>
    <w:rsid w:val="00CA4313"/>
    <w:rsid w:val="00CA7296"/>
    <w:rsid w:val="00CB4FE9"/>
    <w:rsid w:val="00CD755C"/>
    <w:rsid w:val="00D15DA7"/>
    <w:rsid w:val="00D15DF6"/>
    <w:rsid w:val="00D2311D"/>
    <w:rsid w:val="00D425FB"/>
    <w:rsid w:val="00D4686B"/>
    <w:rsid w:val="00D51981"/>
    <w:rsid w:val="00D520F4"/>
    <w:rsid w:val="00D67B16"/>
    <w:rsid w:val="00D736CC"/>
    <w:rsid w:val="00D740D2"/>
    <w:rsid w:val="00DA7030"/>
    <w:rsid w:val="00DB13E6"/>
    <w:rsid w:val="00DC6DA2"/>
    <w:rsid w:val="00DE29D7"/>
    <w:rsid w:val="00E01F59"/>
    <w:rsid w:val="00E04A4E"/>
    <w:rsid w:val="00E07194"/>
    <w:rsid w:val="00E17941"/>
    <w:rsid w:val="00E25BA9"/>
    <w:rsid w:val="00E81B7B"/>
    <w:rsid w:val="00E83555"/>
    <w:rsid w:val="00E917F8"/>
    <w:rsid w:val="00EA2D1D"/>
    <w:rsid w:val="00EB1B2A"/>
    <w:rsid w:val="00EC4AD0"/>
    <w:rsid w:val="00ED6F33"/>
    <w:rsid w:val="00EE6A37"/>
    <w:rsid w:val="00F014A5"/>
    <w:rsid w:val="00F014AA"/>
    <w:rsid w:val="00F01F53"/>
    <w:rsid w:val="00F0793C"/>
    <w:rsid w:val="00F100EA"/>
    <w:rsid w:val="00F10193"/>
    <w:rsid w:val="00F22B1F"/>
    <w:rsid w:val="00F57154"/>
    <w:rsid w:val="00F60DAE"/>
    <w:rsid w:val="00F6400F"/>
    <w:rsid w:val="00F72CC1"/>
    <w:rsid w:val="00F76A81"/>
    <w:rsid w:val="00F94538"/>
    <w:rsid w:val="00FA3D3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7CDF0"/>
  <w15:docId w15:val="{14562289-00C1-48A2-9434-37E7FE56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himat/opencvsharp/blob/master/src/OpenCvSharp/Modules/aruco/CvAruc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936AC614-110F-4913-9D23-51293AD1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8</Pages>
  <Words>2332</Words>
  <Characters>14695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16994</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j36PzZeEXN@student.ethz.ch</cp:lastModifiedBy>
  <cp:revision>10</cp:revision>
  <cp:lastPrinted>2015-01-16T14:59:00Z</cp:lastPrinted>
  <dcterms:created xsi:type="dcterms:W3CDTF">2017-12-11T15:54:00Z</dcterms:created>
  <dcterms:modified xsi:type="dcterms:W3CDTF">2017-12-11T16:31:00Z</dcterms:modified>
</cp:coreProperties>
</file>